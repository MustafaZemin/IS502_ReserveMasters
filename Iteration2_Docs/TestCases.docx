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00A8" w14:textId="1D883772" w:rsidR="00895F79" w:rsidRPr="00F11A4A" w:rsidRDefault="00895F79" w:rsidP="0091603D">
      <w:pPr>
        <w:pStyle w:val="bp"/>
        <w:spacing w:before="0" w:after="0"/>
        <w:rPr>
          <w:b/>
          <w:color w:val="0000FF"/>
          <w:szCs w:val="22"/>
        </w:rPr>
      </w:pPr>
      <w:r w:rsidRPr="00F11A4A">
        <w:rPr>
          <w:b/>
          <w:color w:val="0000FF"/>
          <w:szCs w:val="22"/>
        </w:rPr>
        <w:t>UseCase1: Making a Reservation</w:t>
      </w:r>
    </w:p>
    <w:p w14:paraId="3E099D61" w14:textId="77777777" w:rsidR="00895F79" w:rsidRPr="00F11A4A" w:rsidRDefault="00895F79" w:rsidP="0091603D">
      <w:pPr>
        <w:pStyle w:val="bp"/>
        <w:spacing w:before="0" w:after="0"/>
        <w:rPr>
          <w:b/>
          <w:color w:val="0000FF"/>
          <w:szCs w:val="22"/>
        </w:rPr>
      </w:pPr>
    </w:p>
    <w:tbl>
      <w:tblPr>
        <w:tblW w:w="1285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1638"/>
        <w:gridCol w:w="2007"/>
        <w:gridCol w:w="3064"/>
        <w:gridCol w:w="3589"/>
        <w:gridCol w:w="1954"/>
      </w:tblGrid>
      <w:tr w:rsidR="00895F79" w:rsidRPr="00F11A4A" w14:paraId="28FAB19B" w14:textId="77777777" w:rsidTr="00895F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8D0533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Test Case 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0D61A7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Test Case 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67FB45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F3100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Pre-conditions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7A9EA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Post-conditions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E497A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Data required</w:t>
            </w:r>
          </w:p>
        </w:tc>
      </w:tr>
      <w:tr w:rsidR="00895F79" w:rsidRPr="00F11A4A" w14:paraId="419281C0" w14:textId="77777777" w:rsidTr="00895F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C4B7F" w14:textId="2C38BCBD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TC1-1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905DB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Diner can make a reservation for a single person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125750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Ensure that the system allows a diner to make a reservation for a single person.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AC46BF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- The reservation system is operational. - The diner has a stable internet connection. - The diner has selected a restaurant.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2C715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 xml:space="preserve">- The diner has successfully completed a reservation for a single person. - The reservation information, including the restaurant location, date, time, and the number of guests (1), is stored in the restaurant's reservation system. - A unique reservation ID is generated and associated with the diner's reservation. - The diner receives </w:t>
            </w:r>
            <w:proofErr w:type="gramStart"/>
            <w:r w:rsidRPr="00F11A4A">
              <w:rPr>
                <w:szCs w:val="22"/>
              </w:rPr>
              <w:t>a confirmation</w:t>
            </w:r>
            <w:proofErr w:type="gramEnd"/>
            <w:r w:rsidRPr="00F11A4A">
              <w:rPr>
                <w:szCs w:val="22"/>
              </w:rPr>
              <w:t>, sent to their email or phone number, with the reservation details. - The reservation system is updated with the new reservation, making the reserved table or dining area unavailable to other diners during the specified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E3C4539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 xml:space="preserve">Restaurant information, diner information (name, </w:t>
            </w:r>
            <w:proofErr w:type="gramStart"/>
            <w:r w:rsidRPr="00F11A4A">
              <w:rPr>
                <w:szCs w:val="22"/>
              </w:rPr>
              <w:t>email</w:t>
            </w:r>
            <w:proofErr w:type="gramEnd"/>
            <w:r w:rsidRPr="00F11A4A">
              <w:rPr>
                <w:szCs w:val="22"/>
              </w:rPr>
              <w:t xml:space="preserve"> or phone number), reservation details (date, time, number of guests)</w:t>
            </w:r>
          </w:p>
        </w:tc>
      </w:tr>
      <w:tr w:rsidR="00895F79" w:rsidRPr="00F11A4A" w14:paraId="3E1C40EC" w14:textId="77777777" w:rsidTr="00895F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87EFD" w14:textId="756D52BD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TC1-2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C7A64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Diner can make a reservation for multiple people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7016EF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Ensure that the system allows a diner to make a reservation for multiple people.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2CA90B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- The reservation system is operational. - The diner has a stable internet connection. - The diner has selected a restaurant. - The diner has entered the number of guests (2 or more).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DB2C9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 xml:space="preserve">- The diner has successfully completed a reservation for multiple people. - The reservation information, including the restaurant location, date, time, and the number of guests, is stored in the restaurant's reservation system. - A unique reservation ID is generated and associated with the diner's reservation. - The diner receives </w:t>
            </w:r>
            <w:proofErr w:type="gramStart"/>
            <w:r w:rsidRPr="00F11A4A">
              <w:rPr>
                <w:szCs w:val="22"/>
              </w:rPr>
              <w:t>a confirmation</w:t>
            </w:r>
            <w:proofErr w:type="gramEnd"/>
            <w:r w:rsidRPr="00F11A4A">
              <w:rPr>
                <w:szCs w:val="22"/>
              </w:rPr>
              <w:t xml:space="preserve">, sent to their email or phone number, with the reservation details. - The reservation system is updated with the new reservation, making the reserved table or dining area unavailable to </w:t>
            </w:r>
            <w:r w:rsidRPr="00F11A4A">
              <w:rPr>
                <w:szCs w:val="22"/>
              </w:rPr>
              <w:lastRenderedPageBreak/>
              <w:t>other diners during the specified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A08DCD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lastRenderedPageBreak/>
              <w:t xml:space="preserve">Restaurant information, diner information (name, </w:t>
            </w:r>
            <w:proofErr w:type="gramStart"/>
            <w:r w:rsidRPr="00F11A4A">
              <w:rPr>
                <w:szCs w:val="22"/>
              </w:rPr>
              <w:t>email</w:t>
            </w:r>
            <w:proofErr w:type="gramEnd"/>
            <w:r w:rsidRPr="00F11A4A">
              <w:rPr>
                <w:szCs w:val="22"/>
              </w:rPr>
              <w:t xml:space="preserve"> or phone number), reservation details (date, time, number of guests)</w:t>
            </w:r>
          </w:p>
        </w:tc>
      </w:tr>
      <w:tr w:rsidR="00895F79" w:rsidRPr="00F11A4A" w14:paraId="40C951CE" w14:textId="77777777" w:rsidTr="00895F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194BB" w14:textId="6382C756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TC1-4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F3B169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Diner can make a reservation for a restaurant with a group size exceeding the maximum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9DD10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Ensure that the system allows a diner to make a reservation for a restaurant with a group size exceeding the maximum, with additional charges.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29970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>- The reservation system is operational. - The diner has a stable internet connection. - The diner has selected a restaurant with a maximum group size. - The diner has entered the number of guests (exceeding the maximum group size). - The diner has entered their credit card details for payment.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552371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 xml:space="preserve">- The diner has successfully completed a reservation for a restaurant with a group size exceeding the maximum, with additional charges. - The reservation information, including the restaurant location, date, time, the number of guests, and the additional charges, is stored in the restaurant's reservation system. - A unique reservation ID is generated and associated with the diner's reservation. - The diner receives </w:t>
            </w:r>
            <w:proofErr w:type="gramStart"/>
            <w:r w:rsidRPr="00F11A4A">
              <w:rPr>
                <w:szCs w:val="22"/>
              </w:rPr>
              <w:t>a confirmation</w:t>
            </w:r>
            <w:proofErr w:type="gramEnd"/>
            <w:r w:rsidRPr="00F11A4A">
              <w:rPr>
                <w:szCs w:val="22"/>
              </w:rPr>
              <w:t>, sent to their email or phone number, with the reservation details. - The diner's credit card is charged for the additional charges. - The reservation system is updated with the new reservation, making the reserved table or dining area unavailable to other diners during the specified date and time.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3DAA60" w14:textId="77777777" w:rsidR="00895F79" w:rsidRPr="00F11A4A" w:rsidRDefault="00895F79" w:rsidP="00036DC9">
            <w:pPr>
              <w:rPr>
                <w:szCs w:val="22"/>
              </w:rPr>
            </w:pPr>
            <w:r w:rsidRPr="00F11A4A">
              <w:rPr>
                <w:szCs w:val="22"/>
              </w:rPr>
              <w:t xml:space="preserve">Restaurant information, diner information (name, </w:t>
            </w:r>
            <w:proofErr w:type="gramStart"/>
            <w:r w:rsidRPr="00F11A4A">
              <w:rPr>
                <w:szCs w:val="22"/>
              </w:rPr>
              <w:t>email</w:t>
            </w:r>
            <w:proofErr w:type="gramEnd"/>
            <w:r w:rsidRPr="00F11A4A">
              <w:rPr>
                <w:szCs w:val="22"/>
              </w:rPr>
              <w:t xml:space="preserve"> or phone number), reservation details (date, time, number of guests), credit card</w:t>
            </w:r>
          </w:p>
        </w:tc>
      </w:tr>
      <w:tr w:rsidR="00895F79" w:rsidRPr="00F11A4A" w14:paraId="221ADCE9" w14:textId="77777777" w:rsidTr="00895F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D32C3" w14:textId="6DDA163F" w:rsidR="00895F79" w:rsidRPr="00F11A4A" w:rsidRDefault="00895F79" w:rsidP="003C4CCA">
            <w:pPr>
              <w:rPr>
                <w:szCs w:val="22"/>
              </w:rPr>
            </w:pPr>
            <w:r w:rsidRPr="00F11A4A">
              <w:rPr>
                <w:szCs w:val="22"/>
              </w:rPr>
              <w:t>TC1-5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14274" w14:textId="77777777" w:rsidR="00895F79" w:rsidRPr="00F11A4A" w:rsidRDefault="00895F79" w:rsidP="003C4CCA">
            <w:pPr>
              <w:rPr>
                <w:szCs w:val="22"/>
              </w:rPr>
            </w:pPr>
            <w:r w:rsidRPr="00F11A4A">
              <w:rPr>
                <w:szCs w:val="22"/>
              </w:rPr>
              <w:t>System can handle incorrect diner information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F06EE" w14:textId="77777777" w:rsidR="00895F79" w:rsidRPr="00F11A4A" w:rsidRDefault="00895F79" w:rsidP="003C4CCA">
            <w:pPr>
              <w:rPr>
                <w:szCs w:val="22"/>
              </w:rPr>
            </w:pPr>
            <w:r w:rsidRPr="00F11A4A">
              <w:rPr>
                <w:szCs w:val="22"/>
              </w:rPr>
              <w:t>Ensure that the system can handle incorrect diner information and prompt the diner to correct it.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98113" w14:textId="77777777" w:rsidR="00895F79" w:rsidRPr="00F11A4A" w:rsidRDefault="00895F79" w:rsidP="003C4CCA">
            <w:pPr>
              <w:rPr>
                <w:szCs w:val="22"/>
              </w:rPr>
            </w:pPr>
            <w:r w:rsidRPr="00F11A4A">
              <w:rPr>
                <w:szCs w:val="22"/>
              </w:rPr>
              <w:t>- The diner enters incorrect information during the reservation process. - The reservation system detects the incorrect information.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997A9D" w14:textId="77777777" w:rsidR="00895F79" w:rsidRPr="00F11A4A" w:rsidRDefault="00895F79" w:rsidP="003C4CCA">
            <w:pPr>
              <w:rPr>
                <w:szCs w:val="22"/>
              </w:rPr>
            </w:pPr>
            <w:r w:rsidRPr="00F11A4A">
              <w:rPr>
                <w:szCs w:val="22"/>
              </w:rPr>
              <w:t>- The system prompts the diner to correct the incorrect information. - The diner can successfully update their information and complete the reservation process.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01A22B" w14:textId="77777777" w:rsidR="00895F79" w:rsidRPr="00F11A4A" w:rsidRDefault="00895F79" w:rsidP="003C4CCA">
            <w:pPr>
              <w:rPr>
                <w:szCs w:val="22"/>
              </w:rPr>
            </w:pPr>
            <w:r w:rsidRPr="00F11A4A">
              <w:rPr>
                <w:szCs w:val="22"/>
              </w:rPr>
              <w:t xml:space="preserve">Diner information (name, </w:t>
            </w:r>
            <w:proofErr w:type="gramStart"/>
            <w:r w:rsidRPr="00F11A4A">
              <w:rPr>
                <w:szCs w:val="22"/>
              </w:rPr>
              <w:t>email</w:t>
            </w:r>
            <w:proofErr w:type="gramEnd"/>
            <w:r w:rsidRPr="00F11A4A">
              <w:rPr>
                <w:szCs w:val="22"/>
              </w:rPr>
              <w:t xml:space="preserve"> or phone number)</w:t>
            </w:r>
          </w:p>
        </w:tc>
      </w:tr>
      <w:tr w:rsidR="00895F79" w:rsidRPr="00036DC9" w14:paraId="57476000" w14:textId="77777777" w:rsidTr="00895F79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C63E1" w14:textId="77777777" w:rsidR="00895F79" w:rsidRPr="00036DC9" w:rsidRDefault="00895F7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B074A5" w14:textId="77777777" w:rsidR="00895F79" w:rsidRPr="00036DC9" w:rsidRDefault="00895F7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7C9D7" w14:textId="77777777" w:rsidR="00895F79" w:rsidRPr="00036DC9" w:rsidRDefault="00895F7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87062A" w14:textId="77777777" w:rsidR="00895F79" w:rsidRPr="00036DC9" w:rsidRDefault="00895F7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4308E" w14:textId="77777777" w:rsidR="00895F79" w:rsidRPr="00036DC9" w:rsidRDefault="00895F79" w:rsidP="00036DC9">
            <w:pPr>
              <w:rPr>
                <w:sz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79360" w14:textId="419A2312" w:rsidR="00895F79" w:rsidRPr="00036DC9" w:rsidRDefault="00895F79" w:rsidP="00036DC9">
            <w:pPr>
              <w:rPr>
                <w:sz w:val="20"/>
              </w:rPr>
            </w:pPr>
          </w:p>
        </w:tc>
      </w:tr>
    </w:tbl>
    <w:p w14:paraId="1E2DA34B" w14:textId="77777777" w:rsidR="00036DC9" w:rsidRPr="0091603D" w:rsidRDefault="00036DC9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036DC9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57476" w14:textId="77777777" w:rsidR="00CB7D34" w:rsidRDefault="00CB7D34">
      <w:r>
        <w:separator/>
      </w:r>
    </w:p>
  </w:endnote>
  <w:endnote w:type="continuationSeparator" w:id="0">
    <w:p w14:paraId="47AAF733" w14:textId="77777777" w:rsidR="00CB7D34" w:rsidRDefault="00CB7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9BCF0" w14:textId="77777777"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0203C7" w14:textId="77777777"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1D38" w14:textId="77777777"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91603D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91603D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41781" w14:textId="77777777" w:rsidR="00CB7D34" w:rsidRDefault="00CB7D34">
      <w:r>
        <w:separator/>
      </w:r>
    </w:p>
  </w:footnote>
  <w:footnote w:type="continuationSeparator" w:id="0">
    <w:p w14:paraId="1872E84F" w14:textId="77777777" w:rsidR="00CB7D34" w:rsidRDefault="00CB7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BE580" w14:textId="518DF5E1" w:rsidR="00B468D4" w:rsidRPr="00B42548" w:rsidRDefault="00895F79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proofErr w:type="spellStart"/>
    <w:r>
      <w:rPr>
        <w:b/>
        <w:sz w:val="28"/>
      </w:rPr>
      <w:t>ReserveWell</w:t>
    </w:r>
    <w:proofErr w:type="spellEnd"/>
    <w:r w:rsidR="00B42548">
      <w:rPr>
        <w:b/>
        <w:sz w:val="28"/>
      </w:rPr>
      <w:t xml:space="preserve">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proofErr w:type="spellStart"/>
    <w:r>
      <w:rPr>
        <w:b/>
        <w:sz w:val="28"/>
      </w:rPr>
      <w:t>UseCase</w:t>
    </w:r>
    <w:proofErr w:type="spellEnd"/>
    <w:r>
      <w:rPr>
        <w:b/>
        <w:sz w:val="28"/>
      </w:rP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91264267">
    <w:abstractNumId w:val="13"/>
  </w:num>
  <w:num w:numId="2" w16cid:durableId="502091643">
    <w:abstractNumId w:val="8"/>
  </w:num>
  <w:num w:numId="3" w16cid:durableId="1537691150">
    <w:abstractNumId w:val="15"/>
  </w:num>
  <w:num w:numId="4" w16cid:durableId="678502765">
    <w:abstractNumId w:val="12"/>
  </w:num>
  <w:num w:numId="5" w16cid:durableId="433285229">
    <w:abstractNumId w:val="19"/>
  </w:num>
  <w:num w:numId="6" w16cid:durableId="1867059807">
    <w:abstractNumId w:val="18"/>
  </w:num>
  <w:num w:numId="7" w16cid:durableId="2142456070">
    <w:abstractNumId w:val="7"/>
  </w:num>
  <w:num w:numId="8" w16cid:durableId="1096755511">
    <w:abstractNumId w:val="17"/>
  </w:num>
  <w:num w:numId="9" w16cid:durableId="1474984981">
    <w:abstractNumId w:val="22"/>
  </w:num>
  <w:num w:numId="10" w16cid:durableId="125051493">
    <w:abstractNumId w:val="1"/>
  </w:num>
  <w:num w:numId="11" w16cid:durableId="790050528">
    <w:abstractNumId w:val="3"/>
  </w:num>
  <w:num w:numId="12" w16cid:durableId="1861822029">
    <w:abstractNumId w:val="29"/>
  </w:num>
  <w:num w:numId="13" w16cid:durableId="91558524">
    <w:abstractNumId w:val="6"/>
  </w:num>
  <w:num w:numId="14" w16cid:durableId="1164127813">
    <w:abstractNumId w:val="0"/>
  </w:num>
  <w:num w:numId="15" w16cid:durableId="1474444278">
    <w:abstractNumId w:val="25"/>
  </w:num>
  <w:num w:numId="16" w16cid:durableId="135266772">
    <w:abstractNumId w:val="24"/>
  </w:num>
  <w:num w:numId="17" w16cid:durableId="1408504041">
    <w:abstractNumId w:val="23"/>
  </w:num>
  <w:num w:numId="18" w16cid:durableId="1570921836">
    <w:abstractNumId w:val="21"/>
  </w:num>
  <w:num w:numId="19" w16cid:durableId="1283924392">
    <w:abstractNumId w:val="4"/>
  </w:num>
  <w:num w:numId="20" w16cid:durableId="1714041806">
    <w:abstractNumId w:val="12"/>
    <w:lvlOverride w:ilvl="0">
      <w:startOverride w:val="1"/>
    </w:lvlOverride>
  </w:num>
  <w:num w:numId="21" w16cid:durableId="772164477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293513640">
    <w:abstractNumId w:val="26"/>
  </w:num>
  <w:num w:numId="23" w16cid:durableId="1008026712">
    <w:abstractNumId w:val="5"/>
  </w:num>
  <w:num w:numId="24" w16cid:durableId="477769763">
    <w:abstractNumId w:val="14"/>
  </w:num>
  <w:num w:numId="25" w16cid:durableId="1902322111">
    <w:abstractNumId w:val="2"/>
  </w:num>
  <w:num w:numId="26" w16cid:durableId="1322468532">
    <w:abstractNumId w:val="20"/>
  </w:num>
  <w:num w:numId="27" w16cid:durableId="1662125863">
    <w:abstractNumId w:val="28"/>
  </w:num>
  <w:num w:numId="28" w16cid:durableId="136190025">
    <w:abstractNumId w:val="16"/>
  </w:num>
  <w:num w:numId="29" w16cid:durableId="1414081569">
    <w:abstractNumId w:val="27"/>
  </w:num>
  <w:num w:numId="30" w16cid:durableId="823472518">
    <w:abstractNumId w:val="10"/>
  </w:num>
  <w:num w:numId="31" w16cid:durableId="474227049">
    <w:abstractNumId w:val="11"/>
  </w:num>
  <w:num w:numId="32" w16cid:durableId="175265408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C9"/>
    <w:rsid w:val="00016C4D"/>
    <w:rsid w:val="00024113"/>
    <w:rsid w:val="000278E8"/>
    <w:rsid w:val="00036ABF"/>
    <w:rsid w:val="00036DC9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C4CCA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90B0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95F79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B7D34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11A4A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EF99E2"/>
  <w15:chartTrackingRefBased/>
  <w15:docId w15:val="{F7805066-A32B-485B-B6A3-0B316D8E0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2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8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stafaZemin\Downloads\test_cas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test_cases.dot</Template>
  <TotalTime>12</TotalTime>
  <Pages>2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MustafaZemin</dc:creator>
  <cp:keywords/>
  <dc:description/>
  <cp:lastModifiedBy>Mustafa Zemin</cp:lastModifiedBy>
  <cp:revision>3</cp:revision>
  <cp:lastPrinted>2003-10-06T05:49:00Z</cp:lastPrinted>
  <dcterms:created xsi:type="dcterms:W3CDTF">2023-11-23T08:25:00Z</dcterms:created>
  <dcterms:modified xsi:type="dcterms:W3CDTF">2023-11-25T12:34:00Z</dcterms:modified>
</cp:coreProperties>
</file>