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4F01" w14:textId="77777777" w:rsidR="00072D74" w:rsidRDefault="00072D74" w:rsidP="00374830">
      <w:pPr>
        <w:pStyle w:val="bp"/>
        <w:spacing w:before="0" w:after="0"/>
      </w:pPr>
    </w:p>
    <w:tbl>
      <w:tblPr>
        <w:tblW w:w="129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11328"/>
        <w:gridCol w:w="96"/>
        <w:gridCol w:w="96"/>
      </w:tblGrid>
      <w:tr w:rsidR="00072D74" w:rsidRPr="00072D74" w14:paraId="68A4E7F7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3CD76" w14:textId="77777777" w:rsidR="00072D74" w:rsidRPr="00E030F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Test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53DDCB2" w14:textId="4FFC22C3" w:rsidR="00072D74" w:rsidRPr="00E030FA" w:rsidRDefault="00D86ECF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Test Case 1: </w:t>
            </w:r>
            <w:r w:rsidR="00072D74" w:rsidRPr="00E030FA">
              <w:rPr>
                <w:rFonts w:ascii="Arial" w:hAnsi="Arial" w:cs="Arial"/>
                <w:b/>
                <w:bCs/>
                <w:sz w:val="20"/>
              </w:rPr>
              <w:t>Validate Diner can make a reservation for a single person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84E50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12F00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0B241F22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3EE30" w14:textId="77777777" w:rsidR="00072D74" w:rsidRPr="00E030F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Use Case Tested: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B559CA" w14:textId="77777777" w:rsidR="00072D74" w:rsidRPr="00E030F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UC1: Make Reservation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2769F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D7C3D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31B6EA9F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B0F35" w14:textId="77777777" w:rsidR="00072D74" w:rsidRPr="00E030F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Test Description: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0130C0B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This test script verifies that the system allows a diner to make a reservation for a single person.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C6C8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3B6C1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42797092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3ADCD" w14:textId="77777777" w:rsidR="00072D74" w:rsidRPr="00E030F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3F7BB9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- The reservation system is operational. - The diner has a stable internet connection.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A316A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674BD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47622ED5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058E5" w14:textId="77777777" w:rsidR="00072D74" w:rsidRPr="00E030F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BF2A74" w14:textId="71876C5A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 xml:space="preserve">- The diner has successfully completed a reservation for a single person. - The reservation information, including the restaurant location, date, time, and the number of guests (1), is stored in the restaurant's reservation system. - A unique reservation ID is generated and associated with the diner's reservation. - The diner receives </w:t>
            </w:r>
            <w:r w:rsidR="00E030FA" w:rsidRPr="00072D74">
              <w:rPr>
                <w:rFonts w:ascii="Arial" w:hAnsi="Arial" w:cs="Arial"/>
                <w:sz w:val="20"/>
              </w:rPr>
              <w:t>confirmation</w:t>
            </w:r>
            <w:r w:rsidRPr="00072D74">
              <w:rPr>
                <w:rFonts w:ascii="Arial" w:hAnsi="Arial" w:cs="Arial"/>
                <w:sz w:val="20"/>
              </w:rPr>
              <w:t>, sent to their email or phone number, with the reservation details. - The reservation system is updated with the new reservation, making the reserved table or dining area unavailable to other diners during the specified date and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4EC7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6E955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41836A71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B69C3" w14:textId="77777777" w:rsidR="00072D74" w:rsidRPr="00E030F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Notes: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7052325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- The test script uses the following test data: - Restaurant: [Restaurant name] - Diner name: [Diner name] - Diner email: [Diner email] - Date: [Date] - Time: [Time] - Number of guests: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24352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D6474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  <w:tr w:rsidR="00072D74" w:rsidRPr="00072D74" w14:paraId="09608420" w14:textId="77777777" w:rsidTr="00D86EC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742A5" w14:textId="77777777" w:rsidR="00072D74" w:rsidRPr="00E030FA" w:rsidRDefault="00072D74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4ACB9" w14:textId="1E74CCA6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P</w:t>
            </w:r>
            <w:r w:rsidR="00E030FA">
              <w:rPr>
                <w:rFonts w:ascii="Arial" w:hAnsi="Arial" w:cs="Arial"/>
                <w:sz w:val="20"/>
              </w:rPr>
              <w:t>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32DEA" w14:textId="77777777" w:rsidR="00072D74" w:rsidRPr="00072D74" w:rsidRDefault="00072D74" w:rsidP="00072D7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55BD4" w14:textId="77777777" w:rsidR="00072D74" w:rsidRPr="00072D74" w:rsidRDefault="00072D74" w:rsidP="00072D74">
            <w:pPr>
              <w:rPr>
                <w:sz w:val="20"/>
              </w:rPr>
            </w:pPr>
          </w:p>
        </w:tc>
      </w:tr>
    </w:tbl>
    <w:p w14:paraId="7BABAF0F" w14:textId="77777777" w:rsidR="00072D74" w:rsidRDefault="00072D74" w:rsidP="00374830">
      <w:pPr>
        <w:pStyle w:val="bp"/>
        <w:spacing w:before="0" w:after="0"/>
      </w:pPr>
    </w:p>
    <w:p w14:paraId="23ABFF5E" w14:textId="77777777" w:rsidR="00072D74" w:rsidRDefault="00072D74" w:rsidP="00374830">
      <w:pPr>
        <w:pStyle w:val="bp"/>
        <w:spacing w:before="0" w:after="0"/>
      </w:pPr>
    </w:p>
    <w:tbl>
      <w:tblPr>
        <w:tblW w:w="114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32"/>
        <w:gridCol w:w="5490"/>
      </w:tblGrid>
      <w:tr w:rsidR="00E030FA" w:rsidRPr="00072D74" w14:paraId="429B6415" w14:textId="77777777" w:rsidTr="00DD05A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6BF40" w14:textId="77777777" w:rsidR="00E030FA" w:rsidRPr="00E030FA" w:rsidRDefault="00E030FA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TEST STEP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233C7A7" w14:textId="77777777" w:rsidR="00E030FA" w:rsidRPr="00E030FA" w:rsidRDefault="00E030FA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EXPECTED TEST RESULTS</w:t>
            </w:r>
          </w:p>
        </w:tc>
      </w:tr>
      <w:tr w:rsidR="00E030FA" w:rsidRPr="00072D74" w14:paraId="73B3D4D9" w14:textId="77777777" w:rsidTr="00DD05A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B5663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 xml:space="preserve">1. Navigate to the </w:t>
            </w:r>
            <w:proofErr w:type="spellStart"/>
            <w:r w:rsidRPr="00072D74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072D74">
              <w:rPr>
                <w:rFonts w:ascii="Arial" w:hAnsi="Arial" w:cs="Arial"/>
                <w:sz w:val="20"/>
              </w:rPr>
              <w:t xml:space="preserve"> website.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10E0F38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 xml:space="preserve">The </w:t>
            </w:r>
            <w:proofErr w:type="spellStart"/>
            <w:r w:rsidRPr="00072D74">
              <w:rPr>
                <w:rFonts w:ascii="Arial" w:hAnsi="Arial" w:cs="Arial"/>
                <w:sz w:val="20"/>
              </w:rPr>
              <w:t>ReserveWell</w:t>
            </w:r>
            <w:proofErr w:type="spellEnd"/>
            <w:r w:rsidRPr="00072D74">
              <w:rPr>
                <w:rFonts w:ascii="Arial" w:hAnsi="Arial" w:cs="Arial"/>
                <w:sz w:val="20"/>
              </w:rPr>
              <w:t xml:space="preserve"> website homepage is displayed.</w:t>
            </w:r>
          </w:p>
        </w:tc>
      </w:tr>
      <w:tr w:rsidR="00DD05AA" w:rsidRPr="00072D74" w14:paraId="7DB1CE9C" w14:textId="77777777" w:rsidTr="00DD05A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0AEFE1" w14:textId="0D00DA51" w:rsidR="00DD05AA" w:rsidRPr="00072D74" w:rsidRDefault="00DD05AA" w:rsidP="00DD05AA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2. Click on the "Make a Reservation" button.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77A12FC0" w14:textId="74C41FAD" w:rsidR="00DD05AA" w:rsidRPr="00072D74" w:rsidRDefault="00DD05AA" w:rsidP="00DD05AA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reservation form is displayed.</w:t>
            </w:r>
          </w:p>
        </w:tc>
      </w:tr>
      <w:tr w:rsidR="00DD05AA" w:rsidRPr="00072D74" w14:paraId="42FA1561" w14:textId="77777777" w:rsidTr="00DD05A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672626" w14:textId="23003047" w:rsidR="00DD05AA" w:rsidRPr="00072D74" w:rsidRDefault="00DD05AA" w:rsidP="00DD05AA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3. Enter the diner's name, email address, and phone number.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242F3B13" w14:textId="5948D428" w:rsidR="00DD05AA" w:rsidRPr="00072D74" w:rsidRDefault="00DD05AA" w:rsidP="00DD05AA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diner's information is entered successfully.</w:t>
            </w:r>
          </w:p>
        </w:tc>
      </w:tr>
      <w:tr w:rsidR="00DD05AA" w:rsidRPr="00072D74" w14:paraId="78FE7EC6" w14:textId="77777777" w:rsidTr="00DD05A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75E0C3" w14:textId="159682E6" w:rsidR="00DD05AA" w:rsidRPr="00072D74" w:rsidRDefault="00DD05AA" w:rsidP="00DD05AA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4. Select the desired restaurant from the list.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83CA122" w14:textId="4A28713E" w:rsidR="00DD05AA" w:rsidRPr="00072D74" w:rsidRDefault="00DD05AA" w:rsidP="00DD05AA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selected restaurant is displayed.</w:t>
            </w:r>
          </w:p>
        </w:tc>
      </w:tr>
      <w:tr w:rsidR="00DD05AA" w:rsidRPr="00072D74" w14:paraId="712BBD2C" w14:textId="77777777" w:rsidTr="00DD05A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E48EA8" w14:textId="0C8D4080" w:rsidR="00DD05AA" w:rsidRPr="00072D74" w:rsidRDefault="00DD05AA" w:rsidP="00DD05AA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5. Enter the reservation date and time.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0041A38B" w14:textId="21F03456" w:rsidR="00DD05AA" w:rsidRPr="00072D74" w:rsidRDefault="00DD05AA" w:rsidP="00DD05AA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reservation date and time are entered successfully.</w:t>
            </w:r>
          </w:p>
        </w:tc>
      </w:tr>
      <w:tr w:rsidR="00DD05AA" w:rsidRPr="00072D74" w14:paraId="069BCF30" w14:textId="77777777" w:rsidTr="00DD05A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3A2E8C" w14:textId="171485CF" w:rsidR="00DD05AA" w:rsidRPr="00072D74" w:rsidRDefault="00DD05AA" w:rsidP="00DD05AA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6. Select the number of guests (1).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</w:tcPr>
          <w:p w14:paraId="6C189868" w14:textId="095E2361" w:rsidR="00DD05AA" w:rsidRPr="00072D74" w:rsidRDefault="00DD05AA" w:rsidP="00DD05AA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number of guests is selected successfully.</w:t>
            </w:r>
          </w:p>
        </w:tc>
      </w:tr>
      <w:tr w:rsidR="00DD05AA" w:rsidRPr="00072D74" w14:paraId="020F0BC9" w14:textId="77777777" w:rsidTr="00DD05A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FD74A" w14:textId="77777777" w:rsidR="00DD05AA" w:rsidRPr="00072D74" w:rsidRDefault="00DD05AA" w:rsidP="00DD05AA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7. Click on the "Submit" button.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C312E9" w14:textId="77777777" w:rsidR="00DD05AA" w:rsidRPr="00072D74" w:rsidRDefault="00DD05AA" w:rsidP="00DD05AA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reservation confirmation page is displayed.</w:t>
            </w:r>
          </w:p>
        </w:tc>
      </w:tr>
      <w:tr w:rsidR="00DD05AA" w:rsidRPr="00072D74" w14:paraId="60FEB32C" w14:textId="77777777" w:rsidTr="00DD05A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3D16C" w14:textId="77777777" w:rsidR="00DD05AA" w:rsidRPr="00072D74" w:rsidRDefault="00DD05AA" w:rsidP="00DD05AA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8. Verify that the reservation details are correct.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2C5E6F1" w14:textId="77777777" w:rsidR="00DD05AA" w:rsidRPr="00072D74" w:rsidRDefault="00DD05AA" w:rsidP="00DD05AA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The reservation details are displayed correctly.</w:t>
            </w:r>
          </w:p>
        </w:tc>
      </w:tr>
      <w:tr w:rsidR="00DD05AA" w:rsidRPr="00072D74" w14:paraId="39391D2E" w14:textId="77777777" w:rsidTr="00DD05AA">
        <w:trPr>
          <w:trHeight w:val="315"/>
        </w:trPr>
        <w:tc>
          <w:tcPr>
            <w:tcW w:w="59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C9573" w14:textId="77777777" w:rsidR="00DD05AA" w:rsidRPr="00072D74" w:rsidRDefault="00DD05AA" w:rsidP="00DD05AA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9. Click on the "Confirm Reservation" button.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76E16ED" w14:textId="77777777" w:rsidR="00DD05AA" w:rsidRPr="00072D74" w:rsidRDefault="00DD05AA" w:rsidP="00DD05AA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A confirmation email is sent to the diner's email address.</w:t>
            </w:r>
          </w:p>
        </w:tc>
      </w:tr>
    </w:tbl>
    <w:p w14:paraId="2BEA28F6" w14:textId="77777777" w:rsidR="00072D74" w:rsidRDefault="00072D74" w:rsidP="00374830">
      <w:pPr>
        <w:pStyle w:val="bp"/>
        <w:spacing w:before="0" w:after="0"/>
      </w:pPr>
    </w:p>
    <w:p w14:paraId="67C91499" w14:textId="77777777" w:rsidR="00072D74" w:rsidRDefault="00072D74" w:rsidP="00374830">
      <w:pPr>
        <w:pStyle w:val="bp"/>
        <w:spacing w:before="0" w:after="0"/>
      </w:pPr>
    </w:p>
    <w:tbl>
      <w:tblPr>
        <w:tblW w:w="53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9"/>
        <w:gridCol w:w="2792"/>
      </w:tblGrid>
      <w:tr w:rsidR="00E030FA" w:rsidRPr="00072D74" w14:paraId="3424E289" w14:textId="114E6B76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6FDE15" w14:textId="77777777" w:rsidR="00E030FA" w:rsidRPr="00E030FA" w:rsidRDefault="00E030FA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Test Data Field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7A2FF" w14:textId="77777777" w:rsidR="00E030FA" w:rsidRPr="00E030FA" w:rsidRDefault="00E030FA" w:rsidP="00072D74">
            <w:pPr>
              <w:rPr>
                <w:rFonts w:ascii="Arial" w:hAnsi="Arial" w:cs="Arial"/>
                <w:b/>
                <w:bCs/>
                <w:sz w:val="20"/>
              </w:rPr>
            </w:pPr>
            <w:r w:rsidRPr="00E030FA">
              <w:rPr>
                <w:rFonts w:ascii="Arial" w:hAnsi="Arial" w:cs="Arial"/>
                <w:b/>
                <w:bCs/>
                <w:sz w:val="20"/>
              </w:rPr>
              <w:t>Test Data Value</w:t>
            </w:r>
          </w:p>
        </w:tc>
      </w:tr>
      <w:tr w:rsidR="00E030FA" w:rsidRPr="00072D74" w14:paraId="4F09EA7D" w14:textId="49A7EE79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369B4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Restaurant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AE041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Restaurant 1</w:t>
            </w:r>
          </w:p>
        </w:tc>
      </w:tr>
      <w:tr w:rsidR="00E030FA" w:rsidRPr="00072D74" w14:paraId="54BB7DC9" w14:textId="73776BA9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5A52F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Diner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EEBDF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John Doe</w:t>
            </w:r>
          </w:p>
        </w:tc>
      </w:tr>
      <w:tr w:rsidR="00E030FA" w:rsidRPr="00072D74" w14:paraId="4F1897DA" w14:textId="510CBEC7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57591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Diner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0C0496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johndoe@email.com</w:t>
            </w:r>
          </w:p>
        </w:tc>
      </w:tr>
      <w:tr w:rsidR="00E030FA" w:rsidRPr="00072D74" w14:paraId="025BDA39" w14:textId="1E082104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66A39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5F95B" w14:textId="77777777" w:rsidR="00E030FA" w:rsidRPr="00072D74" w:rsidRDefault="00E030FA" w:rsidP="00E030FA">
            <w:pPr>
              <w:jc w:val="both"/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2023-11-24</w:t>
            </w:r>
          </w:p>
        </w:tc>
      </w:tr>
      <w:tr w:rsidR="00E030FA" w:rsidRPr="00072D74" w14:paraId="4D53BC05" w14:textId="1D3133F2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F7F19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B9303" w14:textId="77777777" w:rsidR="00E030FA" w:rsidRPr="00072D74" w:rsidRDefault="00E030FA" w:rsidP="00E030FA">
            <w:pPr>
              <w:jc w:val="both"/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18:00</w:t>
            </w:r>
          </w:p>
        </w:tc>
      </w:tr>
      <w:tr w:rsidR="00E030FA" w:rsidRPr="00072D74" w14:paraId="0503EF0B" w14:textId="0C0591EF" w:rsidTr="00E030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0F53E" w14:textId="77777777" w:rsidR="00E030FA" w:rsidRPr="00072D74" w:rsidRDefault="00E030FA" w:rsidP="00072D74">
            <w:pPr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Number of guests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AD14CE" w14:textId="77777777" w:rsidR="00E030FA" w:rsidRPr="00072D74" w:rsidRDefault="00E030FA" w:rsidP="00E030FA">
            <w:pPr>
              <w:jc w:val="both"/>
              <w:rPr>
                <w:rFonts w:ascii="Arial" w:hAnsi="Arial" w:cs="Arial"/>
                <w:sz w:val="20"/>
              </w:rPr>
            </w:pPr>
            <w:r w:rsidRPr="00072D74">
              <w:rPr>
                <w:rFonts w:ascii="Arial" w:hAnsi="Arial" w:cs="Arial"/>
                <w:sz w:val="20"/>
              </w:rPr>
              <w:t>1</w:t>
            </w:r>
          </w:p>
        </w:tc>
      </w:tr>
    </w:tbl>
    <w:p w14:paraId="2467931B" w14:textId="77777777" w:rsidR="00072D74" w:rsidRDefault="00072D74" w:rsidP="00374830">
      <w:pPr>
        <w:pStyle w:val="bp"/>
        <w:spacing w:before="0" w:after="0"/>
      </w:pPr>
    </w:p>
    <w:p w14:paraId="37172F04" w14:textId="77777777" w:rsidR="00E030FA" w:rsidRDefault="00E030FA" w:rsidP="00374830">
      <w:pPr>
        <w:pStyle w:val="bp"/>
        <w:spacing w:before="0" w:after="0"/>
      </w:pPr>
    </w:p>
    <w:p w14:paraId="5DE83D6F" w14:textId="77777777" w:rsidR="00E030FA" w:rsidRDefault="00E030FA" w:rsidP="00374830">
      <w:pPr>
        <w:pStyle w:val="bp"/>
        <w:spacing w:before="0" w:after="0"/>
      </w:pPr>
    </w:p>
    <w:p w14:paraId="60CCA626" w14:textId="77777777" w:rsidR="00E030FA" w:rsidRDefault="00E030FA" w:rsidP="00374830">
      <w:pPr>
        <w:pStyle w:val="bp"/>
        <w:spacing w:before="0" w:after="0"/>
      </w:pPr>
    </w:p>
    <w:p w14:paraId="263E5865" w14:textId="77777777" w:rsidR="00E030FA" w:rsidRDefault="00E030FA" w:rsidP="00374830">
      <w:pPr>
        <w:pStyle w:val="bp"/>
        <w:spacing w:before="0" w:after="0"/>
      </w:pPr>
    </w:p>
    <w:sectPr w:rsidR="00E030FA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839BF" w14:textId="77777777" w:rsidR="003E7B7D" w:rsidRDefault="003E7B7D">
      <w:r>
        <w:separator/>
      </w:r>
    </w:p>
  </w:endnote>
  <w:endnote w:type="continuationSeparator" w:id="0">
    <w:p w14:paraId="1FF2E6E6" w14:textId="77777777" w:rsidR="003E7B7D" w:rsidRDefault="003E7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7AC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1F13E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77365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158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F1585">
      <w:rPr>
        <w:rStyle w:val="PageNumber"/>
        <w:noProof/>
      </w:rPr>
      <w:t>2</w:t>
    </w:r>
    <w:r>
      <w:rPr>
        <w:rStyle w:val="PageNumber"/>
      </w:rPr>
      <w:fldChar w:fldCharType="end"/>
    </w:r>
  </w:p>
  <w:p w14:paraId="2692CF72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F4618" w14:textId="77777777" w:rsidR="003E7B7D" w:rsidRDefault="003E7B7D">
      <w:r>
        <w:separator/>
      </w:r>
    </w:p>
  </w:footnote>
  <w:footnote w:type="continuationSeparator" w:id="0">
    <w:p w14:paraId="192131BB" w14:textId="77777777" w:rsidR="003E7B7D" w:rsidRDefault="003E7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4DD2A669" w14:textId="77777777">
      <w:tc>
        <w:tcPr>
          <w:tcW w:w="6379" w:type="dxa"/>
        </w:tcPr>
        <w:p w14:paraId="460DC05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18995806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C201C0C" w14:textId="77777777">
      <w:tc>
        <w:tcPr>
          <w:tcW w:w="6379" w:type="dxa"/>
        </w:tcPr>
        <w:p w14:paraId="2546E7E2" w14:textId="6FFF100B" w:rsidR="00A37650" w:rsidRDefault="00E030FA" w:rsidP="00B71A35">
          <w:r>
            <w:t>Diner Makes Reservation</w:t>
          </w:r>
        </w:p>
      </w:tc>
      <w:tc>
        <w:tcPr>
          <w:tcW w:w="3179" w:type="dxa"/>
        </w:tcPr>
        <w:p w14:paraId="2C3A857F" w14:textId="13C8A56B" w:rsidR="00A37650" w:rsidRDefault="00A37650" w:rsidP="00B71A35">
          <w:r>
            <w:t xml:space="preserve">  Date:  </w:t>
          </w:r>
          <w:r w:rsidR="00E030FA">
            <w:t>25/11/2023</w:t>
          </w:r>
        </w:p>
      </w:tc>
    </w:tr>
  </w:tbl>
  <w:p w14:paraId="56E0DA11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04150493">
    <w:abstractNumId w:val="11"/>
  </w:num>
  <w:num w:numId="2" w16cid:durableId="581648658">
    <w:abstractNumId w:val="8"/>
  </w:num>
  <w:num w:numId="3" w16cid:durableId="508640864">
    <w:abstractNumId w:val="13"/>
  </w:num>
  <w:num w:numId="4" w16cid:durableId="752900648">
    <w:abstractNumId w:val="10"/>
  </w:num>
  <w:num w:numId="5" w16cid:durableId="1761292518">
    <w:abstractNumId w:val="17"/>
  </w:num>
  <w:num w:numId="6" w16cid:durableId="901258855">
    <w:abstractNumId w:val="16"/>
  </w:num>
  <w:num w:numId="7" w16cid:durableId="2097093579">
    <w:abstractNumId w:val="7"/>
  </w:num>
  <w:num w:numId="8" w16cid:durableId="1955286342">
    <w:abstractNumId w:val="15"/>
  </w:num>
  <w:num w:numId="9" w16cid:durableId="747926825">
    <w:abstractNumId w:val="20"/>
  </w:num>
  <w:num w:numId="10" w16cid:durableId="41447957">
    <w:abstractNumId w:val="1"/>
  </w:num>
  <w:num w:numId="11" w16cid:durableId="1689868158">
    <w:abstractNumId w:val="3"/>
  </w:num>
  <w:num w:numId="12" w16cid:durableId="1293175844">
    <w:abstractNumId w:val="27"/>
  </w:num>
  <w:num w:numId="13" w16cid:durableId="1235821515">
    <w:abstractNumId w:val="6"/>
  </w:num>
  <w:num w:numId="14" w16cid:durableId="1430083187">
    <w:abstractNumId w:val="0"/>
  </w:num>
  <w:num w:numId="15" w16cid:durableId="1378889651">
    <w:abstractNumId w:val="23"/>
  </w:num>
  <w:num w:numId="16" w16cid:durableId="287855280">
    <w:abstractNumId w:val="22"/>
  </w:num>
  <w:num w:numId="17" w16cid:durableId="2120374870">
    <w:abstractNumId w:val="21"/>
  </w:num>
  <w:num w:numId="18" w16cid:durableId="1854958791">
    <w:abstractNumId w:val="19"/>
  </w:num>
  <w:num w:numId="19" w16cid:durableId="1535655584">
    <w:abstractNumId w:val="4"/>
  </w:num>
  <w:num w:numId="20" w16cid:durableId="1243099189">
    <w:abstractNumId w:val="10"/>
    <w:lvlOverride w:ilvl="0">
      <w:startOverride w:val="1"/>
    </w:lvlOverride>
  </w:num>
  <w:num w:numId="21" w16cid:durableId="657850379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61238214">
    <w:abstractNumId w:val="24"/>
  </w:num>
  <w:num w:numId="23" w16cid:durableId="1857307530">
    <w:abstractNumId w:val="5"/>
  </w:num>
  <w:num w:numId="24" w16cid:durableId="1063135923">
    <w:abstractNumId w:val="12"/>
  </w:num>
  <w:num w:numId="25" w16cid:durableId="1276327456">
    <w:abstractNumId w:val="2"/>
  </w:num>
  <w:num w:numId="26" w16cid:durableId="842285157">
    <w:abstractNumId w:val="18"/>
  </w:num>
  <w:num w:numId="27" w16cid:durableId="739138704">
    <w:abstractNumId w:val="26"/>
  </w:num>
  <w:num w:numId="28" w16cid:durableId="1240023130">
    <w:abstractNumId w:val="14"/>
  </w:num>
  <w:num w:numId="29" w16cid:durableId="2108302478">
    <w:abstractNumId w:val="25"/>
  </w:num>
  <w:num w:numId="30" w16cid:durableId="5720833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EF"/>
    <w:rsid w:val="00010F9A"/>
    <w:rsid w:val="00024113"/>
    <w:rsid w:val="000278E8"/>
    <w:rsid w:val="00036ABF"/>
    <w:rsid w:val="00037A8E"/>
    <w:rsid w:val="000449EF"/>
    <w:rsid w:val="0004651B"/>
    <w:rsid w:val="00072D74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E7B7D"/>
    <w:rsid w:val="003F1D6E"/>
    <w:rsid w:val="00434231"/>
    <w:rsid w:val="0046703C"/>
    <w:rsid w:val="00477A0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229EF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2948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86ECF"/>
    <w:rsid w:val="00D94615"/>
    <w:rsid w:val="00DA4ABE"/>
    <w:rsid w:val="00DA4AC5"/>
    <w:rsid w:val="00DA503D"/>
    <w:rsid w:val="00DB3DA8"/>
    <w:rsid w:val="00DD05AA"/>
    <w:rsid w:val="00DF0CB1"/>
    <w:rsid w:val="00DF1585"/>
    <w:rsid w:val="00E030FA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C67380"/>
  <w15:chartTrackingRefBased/>
  <w15:docId w15:val="{0F6CD584-9D10-4CAA-A7B5-2AE6AC3F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8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stafaZemin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17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MustafaZemin</dc:creator>
  <cp:keywords/>
  <dc:description/>
  <cp:lastModifiedBy>Mustafa Zemin</cp:lastModifiedBy>
  <cp:revision>4</cp:revision>
  <cp:lastPrinted>2003-10-06T05:49:00Z</cp:lastPrinted>
  <dcterms:created xsi:type="dcterms:W3CDTF">2023-11-23T08:25:00Z</dcterms:created>
  <dcterms:modified xsi:type="dcterms:W3CDTF">2023-11-25T13:43:00Z</dcterms:modified>
</cp:coreProperties>
</file>