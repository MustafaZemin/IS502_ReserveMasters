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00A8" w14:textId="1D883772" w:rsidR="00895F79" w:rsidRDefault="00895F79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0115C9">
        <w:rPr>
          <w:rFonts w:ascii="Arial" w:hAnsi="Arial" w:cs="Arial"/>
          <w:b/>
          <w:color w:val="000000" w:themeColor="text1"/>
          <w:sz w:val="24"/>
          <w:szCs w:val="24"/>
        </w:rPr>
        <w:t>UseCase1: Making a Reservation</w:t>
      </w:r>
    </w:p>
    <w:p w14:paraId="35D1FD80" w14:textId="77777777" w:rsidR="00E42E0C" w:rsidRDefault="00E42E0C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09C544" w14:textId="77777777" w:rsidR="00E42E0C" w:rsidRDefault="00E42E0C" w:rsidP="00E42E0C">
      <w:pPr>
        <w:spacing w:before="1"/>
        <w:ind w:left="10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Version</w:t>
      </w:r>
      <w:r>
        <w:rPr>
          <w:rFonts w:ascii="Arial"/>
          <w:b/>
          <w:i/>
          <w:spacing w:val="-7"/>
          <w:sz w:val="24"/>
        </w:rPr>
        <w:t xml:space="preserve"> </w:t>
      </w:r>
      <w:r>
        <w:rPr>
          <w:rFonts w:ascii="Arial"/>
          <w:b/>
          <w:i/>
          <w:sz w:val="24"/>
        </w:rPr>
        <w:t>History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>Table</w:t>
      </w:r>
    </w:p>
    <w:p w14:paraId="24E18763" w14:textId="77777777" w:rsidR="00E42E0C" w:rsidRDefault="00E42E0C" w:rsidP="00E42E0C">
      <w:pPr>
        <w:pStyle w:val="BodyText"/>
        <w:rPr>
          <w:rFonts w:ascii="Arial"/>
          <w:b w:val="0"/>
          <w:i/>
          <w:sz w:val="20"/>
        </w:rPr>
      </w:pPr>
    </w:p>
    <w:p w14:paraId="7B13B7F4" w14:textId="77777777" w:rsidR="00E42E0C" w:rsidRDefault="00E42E0C" w:rsidP="00E42E0C">
      <w:pPr>
        <w:pStyle w:val="BodyText"/>
        <w:spacing w:before="10"/>
        <w:rPr>
          <w:rFonts w:ascii="Arial"/>
          <w:b w:val="0"/>
          <w:i/>
          <w:sz w:val="19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"/>
        <w:gridCol w:w="1285"/>
        <w:gridCol w:w="6797"/>
      </w:tblGrid>
      <w:tr w:rsidR="00E42E0C" w14:paraId="2078BADC" w14:textId="77777777" w:rsidTr="00700CF1">
        <w:trPr>
          <w:trHeight w:val="455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85076C" w14:textId="77777777" w:rsidR="00E42E0C" w:rsidRDefault="00E42E0C" w:rsidP="00700CF1">
            <w:pPr>
              <w:pStyle w:val="TableParagraph"/>
            </w:pPr>
            <w:r>
              <w:t>Version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7A96C6" w14:textId="77777777" w:rsidR="00E42E0C" w:rsidRDefault="00E42E0C" w:rsidP="00700CF1">
            <w:pPr>
              <w:pStyle w:val="TableParagraph"/>
            </w:pPr>
            <w:r>
              <w:t>Date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F6E9EB" w14:textId="77777777" w:rsidR="00E42E0C" w:rsidRDefault="00E42E0C" w:rsidP="00700CF1">
            <w:pPr>
              <w:pStyle w:val="TableParagraph"/>
              <w:ind w:left="101"/>
            </w:pPr>
            <w:r>
              <w:t>Description</w:t>
            </w:r>
          </w:p>
        </w:tc>
      </w:tr>
      <w:tr w:rsidR="00E42E0C" w14:paraId="40E4F3A9" w14:textId="77777777" w:rsidTr="00700CF1">
        <w:trPr>
          <w:trHeight w:val="4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53F45" w14:textId="77777777" w:rsidR="00E42E0C" w:rsidRDefault="00E42E0C" w:rsidP="00700CF1">
            <w:pPr>
              <w:pStyle w:val="TableParagraph"/>
              <w:spacing w:before="98"/>
            </w:pPr>
            <w:r>
              <w:t>v1.0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79207F" w14:textId="77777777" w:rsidR="00E42E0C" w:rsidRDefault="00E42E0C" w:rsidP="00700CF1">
            <w:pPr>
              <w:pStyle w:val="TableParagraph"/>
              <w:spacing w:before="98"/>
            </w:pPr>
            <w:r>
              <w:t>25.10.2023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E0673A" w14:textId="77777777" w:rsidR="00E42E0C" w:rsidRDefault="00E42E0C" w:rsidP="00700CF1">
            <w:pPr>
              <w:pStyle w:val="TableParagraph"/>
              <w:spacing w:before="98"/>
              <w:ind w:left="101"/>
            </w:pPr>
            <w:r>
              <w:rPr>
                <w:w w:val="99"/>
              </w:rPr>
              <w:t>-</w:t>
            </w:r>
          </w:p>
        </w:tc>
      </w:tr>
      <w:tr w:rsidR="00B346B0" w14:paraId="7FECA3A8" w14:textId="77777777" w:rsidTr="00700CF1">
        <w:trPr>
          <w:trHeight w:val="450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9EC0C" w14:textId="18397ADA" w:rsidR="00B346B0" w:rsidRDefault="00B346B0" w:rsidP="00700CF1">
            <w:pPr>
              <w:pStyle w:val="TableParagraph"/>
              <w:spacing w:before="98"/>
            </w:pPr>
            <w:r>
              <w:t>v1.</w:t>
            </w:r>
            <w:r>
              <w:t>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18318" w14:textId="462987AA" w:rsidR="00B346B0" w:rsidRDefault="00B346B0" w:rsidP="00700CF1">
            <w:pPr>
              <w:pStyle w:val="TableParagraph"/>
              <w:spacing w:before="98"/>
            </w:pPr>
            <w:r>
              <w:t>16/12/2023</w:t>
            </w:r>
          </w:p>
        </w:tc>
        <w:tc>
          <w:tcPr>
            <w:tcW w:w="6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EF792" w14:textId="45A705AE" w:rsidR="00B346B0" w:rsidRDefault="00B346B0" w:rsidP="00700CF1">
            <w:pPr>
              <w:pStyle w:val="TableParagraph"/>
              <w:spacing w:before="98"/>
              <w:ind w:left="101"/>
              <w:rPr>
                <w:w w:val="99"/>
              </w:rPr>
            </w:pPr>
            <w:r>
              <w:rPr>
                <w:w w:val="99"/>
              </w:rPr>
              <w:t>New tests are added for new use cases.</w:t>
            </w:r>
          </w:p>
        </w:tc>
      </w:tr>
    </w:tbl>
    <w:p w14:paraId="3FE0D2F5" w14:textId="77777777" w:rsidR="00E42E0C" w:rsidRDefault="00E42E0C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1B4A499" w14:textId="125A309B" w:rsidR="001460EA" w:rsidRPr="000115C9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Use Case: Make Reservation</w:t>
      </w:r>
    </w:p>
    <w:p w14:paraId="3E099D61" w14:textId="77777777" w:rsidR="00895F79" w:rsidRPr="000115C9" w:rsidRDefault="00895F79" w:rsidP="0091603D">
      <w:pPr>
        <w:pStyle w:val="bp"/>
        <w:spacing w:before="0" w:after="0"/>
        <w:rPr>
          <w:rFonts w:ascii="Arial" w:hAnsi="Arial" w:cs="Arial"/>
          <w:b/>
          <w:color w:val="0000FF"/>
          <w:sz w:val="20"/>
        </w:rPr>
      </w:pPr>
    </w:p>
    <w:tbl>
      <w:tblPr>
        <w:tblW w:w="128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670"/>
        <w:gridCol w:w="1917"/>
        <w:gridCol w:w="2844"/>
        <w:gridCol w:w="3870"/>
        <w:gridCol w:w="1939"/>
      </w:tblGrid>
      <w:tr w:rsidR="00895F79" w:rsidRPr="000115C9" w14:paraId="28FAB19B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0533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61A7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FB45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3100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7A9EA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497A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Data required</w:t>
            </w:r>
          </w:p>
        </w:tc>
      </w:tr>
      <w:tr w:rsidR="00895F79" w:rsidRPr="000115C9" w14:paraId="419281C0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4B7F" w14:textId="2C38BCBD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TC1-1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05DB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25750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Ensure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46BF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- The reservation system is operational. - The diner has a stable internet connection. - The diner has selected a restaurant.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C715" w14:textId="03F37EC2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r w:rsidR="000115C9" w:rsidRPr="000115C9">
              <w:rPr>
                <w:rFonts w:ascii="Arial" w:hAnsi="Arial" w:cs="Arial"/>
                <w:sz w:val="20"/>
              </w:rPr>
              <w:t>confirmation</w:t>
            </w:r>
            <w:r w:rsidRPr="000115C9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3C4539" w14:textId="49124FED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 xml:space="preserve">Restaurant information, diner information (name, </w:t>
            </w:r>
            <w:r w:rsidR="000115C9" w:rsidRPr="000115C9">
              <w:rPr>
                <w:rFonts w:ascii="Arial" w:hAnsi="Arial" w:cs="Arial"/>
                <w:sz w:val="20"/>
              </w:rPr>
              <w:t>email,</w:t>
            </w:r>
            <w:r w:rsidRPr="000115C9">
              <w:rPr>
                <w:rFonts w:ascii="Arial" w:hAnsi="Arial" w:cs="Arial"/>
                <w:sz w:val="20"/>
              </w:rPr>
              <w:t xml:space="preserve"> or phone number), reservation details (date, time, number of guests)</w:t>
            </w:r>
          </w:p>
        </w:tc>
      </w:tr>
      <w:tr w:rsidR="00895F79" w:rsidRPr="000115C9" w14:paraId="3E1C40EC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7EFD" w14:textId="756D52BD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TC1-2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7A64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Diner can make a reservation for multiple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016EF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Ensure that the system allows a diner to make a reservation for multiple people.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A90B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 xml:space="preserve">- The reservation system is operational. - The diner has a stable internet connection. - The diner has selected a restaurant. - The diner has </w:t>
            </w:r>
            <w:r w:rsidRPr="000115C9">
              <w:rPr>
                <w:rFonts w:ascii="Arial" w:hAnsi="Arial" w:cs="Arial"/>
                <w:sz w:val="20"/>
              </w:rPr>
              <w:lastRenderedPageBreak/>
              <w:t>entered the number of guests (2 or more).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B2C9" w14:textId="7EBF334B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lastRenderedPageBreak/>
              <w:t xml:space="preserve">- The diner has successfully completed a reservation for multiple people. - The reservation information, including the restaurant location, date, time, and the number of guests, is stored in the restaurant's reservation system. - A </w:t>
            </w:r>
            <w:r w:rsidRPr="000115C9">
              <w:rPr>
                <w:rFonts w:ascii="Arial" w:hAnsi="Arial" w:cs="Arial"/>
                <w:sz w:val="20"/>
              </w:rPr>
              <w:lastRenderedPageBreak/>
              <w:t xml:space="preserve">unique reservation ID is generated and associated with the diner's reservation. - The diner receives </w:t>
            </w:r>
            <w:r w:rsidR="000115C9" w:rsidRPr="000115C9">
              <w:rPr>
                <w:rFonts w:ascii="Arial" w:hAnsi="Arial" w:cs="Arial"/>
                <w:sz w:val="20"/>
              </w:rPr>
              <w:t>confirmation</w:t>
            </w:r>
            <w:r w:rsidRPr="000115C9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A08DCD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lastRenderedPageBreak/>
              <w:t xml:space="preserve">Restaurant information, diner information (name, email or phone number), reservation </w:t>
            </w:r>
            <w:r w:rsidRPr="000115C9">
              <w:rPr>
                <w:rFonts w:ascii="Arial" w:hAnsi="Arial" w:cs="Arial"/>
                <w:sz w:val="20"/>
              </w:rPr>
              <w:lastRenderedPageBreak/>
              <w:t>details (date, time, number of guests)</w:t>
            </w:r>
          </w:p>
        </w:tc>
      </w:tr>
      <w:tr w:rsidR="00895F79" w:rsidRPr="000115C9" w14:paraId="40C951CE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94BB" w14:textId="11E74686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TC1-</w:t>
            </w:r>
            <w:r w:rsidR="00B1763B" w:rsidRPr="000115C9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3B169" w14:textId="77777777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Diner can make a reservation for a restaurant with a group size exceeding the maximum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9DD10" w14:textId="47552269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Ensure that the system allows a diner to make a reservation for a restaurant with a group size exceeding the maximum</w:t>
            </w:r>
            <w:r w:rsidR="00D8157A" w:rsidRPr="000115C9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9970" w14:textId="430A1390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 xml:space="preserve">- The reservation system is operational. - The diner has a stable internet connection. - The diner has selected a restaurant with a maximum group size. - The diner has entered the number of guests (exceeding the maximum group size).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2371" w14:textId="13545564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- The diner has successfully completed a reservation for a restaurant with a group size exceeding the maximum, with additional charges. - The reservation information, including the restaurant location, date, time, the number of guests stored in the restaurant's reservation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3DAA60" w14:textId="255C9D9E" w:rsidR="00895F79" w:rsidRPr="000115C9" w:rsidRDefault="00895F79" w:rsidP="00036DC9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reservation details (date, time, number of guests)</w:t>
            </w:r>
          </w:p>
        </w:tc>
      </w:tr>
      <w:tr w:rsidR="00895F79" w:rsidRPr="000115C9" w14:paraId="221ADCE9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32C3" w14:textId="59432179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TC1-</w:t>
            </w:r>
            <w:r w:rsidR="00B1763B" w:rsidRPr="000115C9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4274" w14:textId="77777777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bookmarkStart w:id="0" w:name="_Hlk151825793"/>
            <w:r w:rsidRPr="000115C9">
              <w:rPr>
                <w:rFonts w:ascii="Arial" w:hAnsi="Arial" w:cs="Arial"/>
                <w:sz w:val="20"/>
              </w:rPr>
              <w:t>System can handle incorrect diner information</w:t>
            </w:r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06EE" w14:textId="77777777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Ensure that the system can handle incorrect diner information and prompt the diner to correct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8113" w14:textId="77777777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- The diner enters incorrect information during the reservation process. - The reservation system detects the incorrect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7A9D" w14:textId="77777777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- The system prompts the diner to correct the incorrect information. - The diner can successfully update their information and complete the reservation process.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A22B" w14:textId="6307D454" w:rsidR="00895F79" w:rsidRPr="000115C9" w:rsidRDefault="00895F79" w:rsidP="003C4CCA">
            <w:pPr>
              <w:rPr>
                <w:rFonts w:ascii="Arial" w:hAnsi="Arial" w:cs="Arial"/>
                <w:sz w:val="20"/>
              </w:rPr>
            </w:pPr>
            <w:r w:rsidRPr="000115C9">
              <w:rPr>
                <w:rFonts w:ascii="Arial" w:hAnsi="Arial" w:cs="Arial"/>
                <w:sz w:val="20"/>
              </w:rPr>
              <w:t>Diner information (name, email or phone number)</w:t>
            </w:r>
            <w:r w:rsidR="00A8382B" w:rsidRPr="000115C9">
              <w:rPr>
                <w:rFonts w:ascii="Arial" w:hAnsi="Arial" w:cs="Arial"/>
                <w:sz w:val="20"/>
              </w:rPr>
              <w:t>, reservation details (date, time, number of guests)</w:t>
            </w:r>
          </w:p>
        </w:tc>
      </w:tr>
    </w:tbl>
    <w:p w14:paraId="1B01B58E" w14:textId="77777777" w:rsidR="001460EA" w:rsidRDefault="001460EA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0D2A0699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71CA695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01F0B0A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34B2AC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163F519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4A829F7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D9247E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2148783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B7375F0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81894BF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C621A9D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BD4B66B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06CC1F05" w14:textId="1AA3DFFD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Hlk153625850"/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Use Case: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Register as a Diner</w:t>
      </w:r>
    </w:p>
    <w:bookmarkEnd w:id="1"/>
    <w:p w14:paraId="6A9B95C3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12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2563"/>
        <w:gridCol w:w="2449"/>
        <w:gridCol w:w="2762"/>
        <w:gridCol w:w="3051"/>
      </w:tblGrid>
      <w:tr w:rsidR="001460EA" w:rsidRPr="001460EA" w14:paraId="7DAB29CB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CFE52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Test Case ID - Test 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54AFB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A6C0D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02C02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4F0D1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Data required</w:t>
            </w:r>
          </w:p>
        </w:tc>
      </w:tr>
      <w:tr w:rsidR="001460EA" w:rsidRPr="001460EA" w14:paraId="65A93AAA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F4111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TC-01-01 - Diner can register successfully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FE772" w14:textId="1FDDB59C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Verify a diner can complete the registration process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EB1B8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The reservation system is operational.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4A73F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Diner has a new account, confirmation email received.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C1200F" w14:textId="306B8412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 xml:space="preserve">Diner </w:t>
            </w:r>
            <w:r>
              <w:rPr>
                <w:rFonts w:ascii="Arial" w:hAnsi="Arial" w:cs="Arial"/>
                <w:sz w:val="20"/>
              </w:rPr>
              <w:t>username</w:t>
            </w:r>
            <w:r w:rsidRPr="001460EA">
              <w:rPr>
                <w:rFonts w:ascii="Arial" w:hAnsi="Arial" w:cs="Arial"/>
                <w:sz w:val="20"/>
              </w:rPr>
              <w:t>, password, phone number, email address.</w:t>
            </w:r>
          </w:p>
        </w:tc>
      </w:tr>
      <w:tr w:rsidR="001460EA" w:rsidRPr="001460EA" w14:paraId="32710A0B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C7EED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TC-01-02 - Required fields validation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DE048B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Verify the system validates required fields in the registration form.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1160B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The reservation system is operational. Diner starts registration.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7A420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All required fields are highlighted, error message displayed for missing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E802A54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Attempt to register without filling all required fields.</w:t>
            </w:r>
          </w:p>
        </w:tc>
      </w:tr>
      <w:tr w:rsidR="001460EA" w:rsidRPr="001460EA" w14:paraId="58F8A221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092F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TC-01-03 - Invalid email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C2AF7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Verify the system detects and rejects invalid email addresses.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905DF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The reservation system is operational. Diner starts registration.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30212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Error message displayed indicating invalid email format.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A34001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Attempt to register with an invalid email address (e.g., missing "@", invalid domain).</w:t>
            </w:r>
          </w:p>
        </w:tc>
      </w:tr>
      <w:tr w:rsidR="001460EA" w:rsidRPr="001460EA" w14:paraId="3FA3AEE1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0B26A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TC-01-04 - Password complexity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971F6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Verify the system enforces password complexity requirements.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5C1F5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The reservation system is operational. Diner starts registration.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EBACE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Error message displayed indicating password does not meet complexity requirements.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1152C5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Attempt to register with a password not meeting complexity criteria (e.g., too short, missing special characters).</w:t>
            </w:r>
          </w:p>
        </w:tc>
      </w:tr>
      <w:tr w:rsidR="001460EA" w:rsidRPr="001460EA" w14:paraId="427B7B56" w14:textId="77777777" w:rsidTr="001460E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401B6" w14:textId="080A6B03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TC-01-0</w:t>
            </w:r>
            <w:r>
              <w:rPr>
                <w:rFonts w:ascii="Arial" w:hAnsi="Arial" w:cs="Arial"/>
                <w:sz w:val="20"/>
              </w:rPr>
              <w:t xml:space="preserve">5 </w:t>
            </w:r>
            <w:r w:rsidRPr="001460EA">
              <w:rPr>
                <w:rFonts w:ascii="Arial" w:hAnsi="Arial" w:cs="Arial"/>
                <w:sz w:val="20"/>
              </w:rPr>
              <w:t>- Secure data transmission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274CA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Verify the system uses secure connections (SSL/TLS) for data transmission.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742C5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The reservation system is operational. Diner starts registration.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97428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HTTPS protocol used for website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EE48" w14:textId="77777777" w:rsidR="001460EA" w:rsidRPr="001460EA" w:rsidRDefault="001460EA" w:rsidP="001460EA">
            <w:pPr>
              <w:rPr>
                <w:rFonts w:ascii="Arial" w:hAnsi="Arial" w:cs="Arial"/>
                <w:sz w:val="20"/>
              </w:rPr>
            </w:pPr>
            <w:r w:rsidRPr="001460EA">
              <w:rPr>
                <w:rFonts w:ascii="Arial" w:hAnsi="Arial" w:cs="Arial"/>
                <w:sz w:val="20"/>
              </w:rPr>
              <w:t>N/A</w:t>
            </w:r>
          </w:p>
        </w:tc>
      </w:tr>
    </w:tbl>
    <w:p w14:paraId="34E0DBC2" w14:textId="77777777" w:rsidR="001460EA" w:rsidRDefault="001460EA" w:rsidP="0091603D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98E4EF8" w14:textId="77777777" w:rsidR="001460EA" w:rsidRDefault="001460EA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14:paraId="28834E23" w14:textId="036F1FB3" w:rsidR="001460EA" w:rsidRDefault="001460EA" w:rsidP="001460EA">
      <w:pPr>
        <w:pStyle w:val="bp"/>
        <w:spacing w:before="0" w:after="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Use Case: Register as a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Restaurant Owner</w:t>
      </w:r>
    </w:p>
    <w:p w14:paraId="11E8BC0F" w14:textId="77777777" w:rsidR="001460EA" w:rsidRDefault="001460EA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2034"/>
        <w:gridCol w:w="2918"/>
        <w:gridCol w:w="2115"/>
        <w:gridCol w:w="2796"/>
        <w:gridCol w:w="2276"/>
      </w:tblGrid>
      <w:tr w:rsidR="00D0153B" w:rsidRPr="00D0153B" w14:paraId="4E3D316A" w14:textId="77777777" w:rsidTr="00D015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9A9A7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E248A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Test 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C96CC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21A0E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4DFF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B831158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Expected Results</w:t>
            </w:r>
          </w:p>
        </w:tc>
      </w:tr>
      <w:tr w:rsidR="00D0153B" w:rsidRPr="00D0153B" w14:paraId="1AFCAAAB" w14:textId="77777777" w:rsidTr="00D015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D7E2F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TC-UC7-01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EA046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Successful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7770C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System operational, manager has company email and stable internet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EC420" w14:textId="473092CC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 xml:space="preserve">Manager </w:t>
            </w:r>
            <w:r w:rsidRPr="00D0153B">
              <w:rPr>
                <w:rFonts w:ascii="Arial" w:hAnsi="Arial" w:cs="Arial"/>
                <w:sz w:val="20"/>
              </w:rPr>
              <w:t>registered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6E561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1. Navigate to website, click "Register"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0A877D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- Registration form displayed.</w:t>
            </w:r>
          </w:p>
        </w:tc>
      </w:tr>
      <w:tr w:rsidR="00D0153B" w:rsidRPr="00D0153B" w14:paraId="279FF6F8" w14:textId="77777777" w:rsidTr="00D015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C16F1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TC-UC7-02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91DED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Password Complexity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DE90A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Same as TC-UC7-01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1D33E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Registration fails, error message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1A440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1. Register with non-compliant passwords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3703F8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- Passwords meeting complexity criteria accepted.</w:t>
            </w:r>
          </w:p>
        </w:tc>
      </w:tr>
      <w:tr w:rsidR="00D0153B" w:rsidRPr="00D0153B" w14:paraId="037DE8ED" w14:textId="77777777" w:rsidTr="00D0153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25293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lastRenderedPageBreak/>
              <w:t>TC-UC7-03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69A03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Invalid Email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F18F0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Same as TC-UC7-01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A3B4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Registration fails, error message displayed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0F52C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1. Register with invalid email formats (missing "@", invalid domain)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9A8F72" w14:textId="77777777" w:rsidR="00D0153B" w:rsidRPr="00D0153B" w:rsidRDefault="00D0153B" w:rsidP="00D0153B">
            <w:pPr>
              <w:rPr>
                <w:rFonts w:ascii="Arial" w:hAnsi="Arial" w:cs="Arial"/>
                <w:sz w:val="20"/>
              </w:rPr>
            </w:pPr>
            <w:r w:rsidRPr="00D0153B">
              <w:rPr>
                <w:rFonts w:ascii="Arial" w:hAnsi="Arial" w:cs="Arial"/>
                <w:sz w:val="20"/>
              </w:rPr>
              <w:t>- Valid email addresses accepted.</w:t>
            </w:r>
          </w:p>
        </w:tc>
      </w:tr>
    </w:tbl>
    <w:p w14:paraId="396A7372" w14:textId="77777777" w:rsidR="00D0153B" w:rsidRPr="0091603D" w:rsidRDefault="00D0153B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D0153B" w:rsidRPr="009160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17C2A" w14:textId="77777777" w:rsidR="000D600E" w:rsidRDefault="000D600E">
      <w:r>
        <w:separator/>
      </w:r>
    </w:p>
  </w:endnote>
  <w:endnote w:type="continuationSeparator" w:id="0">
    <w:p w14:paraId="27B4E191" w14:textId="77777777" w:rsidR="000D600E" w:rsidRDefault="000D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BCF0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0203C7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1D3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5923" w14:textId="77777777" w:rsidR="0061540C" w:rsidRDefault="00615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2159" w14:textId="77777777" w:rsidR="000D600E" w:rsidRDefault="000D600E">
      <w:r>
        <w:separator/>
      </w:r>
    </w:p>
  </w:footnote>
  <w:footnote w:type="continuationSeparator" w:id="0">
    <w:p w14:paraId="5D67FDBE" w14:textId="77777777" w:rsidR="000D600E" w:rsidRDefault="000D6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A9E0" w14:textId="77777777" w:rsidR="0061540C" w:rsidRDefault="00615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E580" w14:textId="64BAF7BA" w:rsidR="00B468D4" w:rsidRPr="00B42548" w:rsidRDefault="00895F79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ReserveWell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proofErr w:type="spellStart"/>
    <w:r>
      <w:rPr>
        <w:b/>
        <w:sz w:val="28"/>
      </w:rPr>
      <w:t>UseCase</w:t>
    </w:r>
    <w:r w:rsidR="0061540C">
      <w:rPr>
        <w:b/>
        <w:sz w:val="28"/>
      </w:rPr>
      <w:t>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658C" w14:textId="77777777" w:rsidR="0061540C" w:rsidRDefault="00615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026AD4"/>
    <w:multiLevelType w:val="hybridMultilevel"/>
    <w:tmpl w:val="081A311E"/>
    <w:lvl w:ilvl="0" w:tplc="DC6CA592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EF6836E">
      <w:numFmt w:val="bullet"/>
      <w:lvlText w:val="•"/>
      <w:lvlJc w:val="left"/>
      <w:pPr>
        <w:ind w:left="1091" w:hanging="360"/>
      </w:pPr>
      <w:rPr>
        <w:lang w:val="en-US" w:eastAsia="en-US" w:bidi="ar-SA"/>
      </w:rPr>
    </w:lvl>
    <w:lvl w:ilvl="2" w:tplc="B3066628">
      <w:numFmt w:val="bullet"/>
      <w:lvlText w:val="•"/>
      <w:lvlJc w:val="left"/>
      <w:pPr>
        <w:ind w:left="1723" w:hanging="360"/>
      </w:pPr>
      <w:rPr>
        <w:lang w:val="en-US" w:eastAsia="en-US" w:bidi="ar-SA"/>
      </w:rPr>
    </w:lvl>
    <w:lvl w:ilvl="3" w:tplc="771A92F6">
      <w:numFmt w:val="bullet"/>
      <w:lvlText w:val="•"/>
      <w:lvlJc w:val="left"/>
      <w:pPr>
        <w:ind w:left="2355" w:hanging="360"/>
      </w:pPr>
      <w:rPr>
        <w:lang w:val="en-US" w:eastAsia="en-US" w:bidi="ar-SA"/>
      </w:rPr>
    </w:lvl>
    <w:lvl w:ilvl="4" w:tplc="8E2EDD58">
      <w:numFmt w:val="bullet"/>
      <w:lvlText w:val="•"/>
      <w:lvlJc w:val="left"/>
      <w:pPr>
        <w:ind w:left="2986" w:hanging="360"/>
      </w:pPr>
      <w:rPr>
        <w:lang w:val="en-US" w:eastAsia="en-US" w:bidi="ar-SA"/>
      </w:rPr>
    </w:lvl>
    <w:lvl w:ilvl="5" w:tplc="1C844518">
      <w:numFmt w:val="bullet"/>
      <w:lvlText w:val="•"/>
      <w:lvlJc w:val="left"/>
      <w:pPr>
        <w:ind w:left="3618" w:hanging="360"/>
      </w:pPr>
      <w:rPr>
        <w:lang w:val="en-US" w:eastAsia="en-US" w:bidi="ar-SA"/>
      </w:rPr>
    </w:lvl>
    <w:lvl w:ilvl="6" w:tplc="2F54382E">
      <w:numFmt w:val="bullet"/>
      <w:lvlText w:val="•"/>
      <w:lvlJc w:val="left"/>
      <w:pPr>
        <w:ind w:left="4250" w:hanging="360"/>
      </w:pPr>
      <w:rPr>
        <w:lang w:val="en-US" w:eastAsia="en-US" w:bidi="ar-SA"/>
      </w:rPr>
    </w:lvl>
    <w:lvl w:ilvl="7" w:tplc="AF8299D4">
      <w:numFmt w:val="bullet"/>
      <w:lvlText w:val="•"/>
      <w:lvlJc w:val="left"/>
      <w:pPr>
        <w:ind w:left="4881" w:hanging="360"/>
      </w:pPr>
      <w:rPr>
        <w:lang w:val="en-US" w:eastAsia="en-US" w:bidi="ar-SA"/>
      </w:rPr>
    </w:lvl>
    <w:lvl w:ilvl="8" w:tplc="CE02C65C">
      <w:numFmt w:val="bullet"/>
      <w:lvlText w:val="•"/>
      <w:lvlJc w:val="left"/>
      <w:pPr>
        <w:ind w:left="5513" w:hanging="360"/>
      </w:pPr>
      <w:rPr>
        <w:lang w:val="en-US" w:eastAsia="en-US" w:bidi="ar-SA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91264267">
    <w:abstractNumId w:val="14"/>
  </w:num>
  <w:num w:numId="2" w16cid:durableId="502091643">
    <w:abstractNumId w:val="9"/>
  </w:num>
  <w:num w:numId="3" w16cid:durableId="1537691150">
    <w:abstractNumId w:val="16"/>
  </w:num>
  <w:num w:numId="4" w16cid:durableId="678502765">
    <w:abstractNumId w:val="13"/>
  </w:num>
  <w:num w:numId="5" w16cid:durableId="433285229">
    <w:abstractNumId w:val="20"/>
  </w:num>
  <w:num w:numId="6" w16cid:durableId="1867059807">
    <w:abstractNumId w:val="19"/>
  </w:num>
  <w:num w:numId="7" w16cid:durableId="2142456070">
    <w:abstractNumId w:val="8"/>
  </w:num>
  <w:num w:numId="8" w16cid:durableId="1096755511">
    <w:abstractNumId w:val="18"/>
  </w:num>
  <w:num w:numId="9" w16cid:durableId="1474984981">
    <w:abstractNumId w:val="23"/>
  </w:num>
  <w:num w:numId="10" w16cid:durableId="125051493">
    <w:abstractNumId w:val="1"/>
  </w:num>
  <w:num w:numId="11" w16cid:durableId="790050528">
    <w:abstractNumId w:val="4"/>
  </w:num>
  <w:num w:numId="12" w16cid:durableId="1861822029">
    <w:abstractNumId w:val="30"/>
  </w:num>
  <w:num w:numId="13" w16cid:durableId="91558524">
    <w:abstractNumId w:val="7"/>
  </w:num>
  <w:num w:numId="14" w16cid:durableId="1164127813">
    <w:abstractNumId w:val="0"/>
  </w:num>
  <w:num w:numId="15" w16cid:durableId="1474444278">
    <w:abstractNumId w:val="26"/>
  </w:num>
  <w:num w:numId="16" w16cid:durableId="135266772">
    <w:abstractNumId w:val="25"/>
  </w:num>
  <w:num w:numId="17" w16cid:durableId="1408504041">
    <w:abstractNumId w:val="24"/>
  </w:num>
  <w:num w:numId="18" w16cid:durableId="1570921836">
    <w:abstractNumId w:val="22"/>
  </w:num>
  <w:num w:numId="19" w16cid:durableId="1283924392">
    <w:abstractNumId w:val="5"/>
  </w:num>
  <w:num w:numId="20" w16cid:durableId="1714041806">
    <w:abstractNumId w:val="13"/>
    <w:lvlOverride w:ilvl="0">
      <w:startOverride w:val="1"/>
    </w:lvlOverride>
  </w:num>
  <w:num w:numId="21" w16cid:durableId="772164477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513640">
    <w:abstractNumId w:val="27"/>
  </w:num>
  <w:num w:numId="23" w16cid:durableId="1008026712">
    <w:abstractNumId w:val="6"/>
  </w:num>
  <w:num w:numId="24" w16cid:durableId="477769763">
    <w:abstractNumId w:val="15"/>
  </w:num>
  <w:num w:numId="25" w16cid:durableId="1902322111">
    <w:abstractNumId w:val="2"/>
  </w:num>
  <w:num w:numId="26" w16cid:durableId="1322468532">
    <w:abstractNumId w:val="21"/>
  </w:num>
  <w:num w:numId="27" w16cid:durableId="1662125863">
    <w:abstractNumId w:val="29"/>
  </w:num>
  <w:num w:numId="28" w16cid:durableId="136190025">
    <w:abstractNumId w:val="17"/>
  </w:num>
  <w:num w:numId="29" w16cid:durableId="1414081569">
    <w:abstractNumId w:val="28"/>
  </w:num>
  <w:num w:numId="30" w16cid:durableId="823472518">
    <w:abstractNumId w:val="11"/>
  </w:num>
  <w:num w:numId="31" w16cid:durableId="474227049">
    <w:abstractNumId w:val="12"/>
  </w:num>
  <w:num w:numId="32" w16cid:durableId="1752654082">
    <w:abstractNumId w:val="10"/>
  </w:num>
  <w:num w:numId="33" w16cid:durableId="1714619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9"/>
    <w:rsid w:val="000115C9"/>
    <w:rsid w:val="00016C4D"/>
    <w:rsid w:val="00024113"/>
    <w:rsid w:val="000278E8"/>
    <w:rsid w:val="00036ABF"/>
    <w:rsid w:val="00036DC9"/>
    <w:rsid w:val="00037A8E"/>
    <w:rsid w:val="000449EF"/>
    <w:rsid w:val="0004651B"/>
    <w:rsid w:val="00074457"/>
    <w:rsid w:val="00090A99"/>
    <w:rsid w:val="00096482"/>
    <w:rsid w:val="000D3DA1"/>
    <w:rsid w:val="000D5952"/>
    <w:rsid w:val="000D600E"/>
    <w:rsid w:val="000E3C24"/>
    <w:rsid w:val="000F4382"/>
    <w:rsid w:val="00127DBF"/>
    <w:rsid w:val="001460EA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7E58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CCA"/>
    <w:rsid w:val="003D2ED7"/>
    <w:rsid w:val="003E438C"/>
    <w:rsid w:val="003F1D6E"/>
    <w:rsid w:val="00434231"/>
    <w:rsid w:val="00453422"/>
    <w:rsid w:val="0046224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4E8"/>
    <w:rsid w:val="005F0EB8"/>
    <w:rsid w:val="00604AE4"/>
    <w:rsid w:val="0061540C"/>
    <w:rsid w:val="00620950"/>
    <w:rsid w:val="0063596E"/>
    <w:rsid w:val="00635CE7"/>
    <w:rsid w:val="00683635"/>
    <w:rsid w:val="00690B0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709"/>
    <w:rsid w:val="00830BD8"/>
    <w:rsid w:val="00854E58"/>
    <w:rsid w:val="00855C8A"/>
    <w:rsid w:val="00857786"/>
    <w:rsid w:val="008643BB"/>
    <w:rsid w:val="0086477E"/>
    <w:rsid w:val="008725C4"/>
    <w:rsid w:val="0089205C"/>
    <w:rsid w:val="00895710"/>
    <w:rsid w:val="00895F79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0C8D"/>
    <w:rsid w:val="00A11301"/>
    <w:rsid w:val="00A30AD6"/>
    <w:rsid w:val="00A46037"/>
    <w:rsid w:val="00A6090E"/>
    <w:rsid w:val="00A72B6A"/>
    <w:rsid w:val="00A739C2"/>
    <w:rsid w:val="00A8382B"/>
    <w:rsid w:val="00A857E6"/>
    <w:rsid w:val="00AB1975"/>
    <w:rsid w:val="00AB1A12"/>
    <w:rsid w:val="00AC35E1"/>
    <w:rsid w:val="00AD452D"/>
    <w:rsid w:val="00B12289"/>
    <w:rsid w:val="00B137E9"/>
    <w:rsid w:val="00B1763B"/>
    <w:rsid w:val="00B3013D"/>
    <w:rsid w:val="00B3144A"/>
    <w:rsid w:val="00B346B0"/>
    <w:rsid w:val="00B42548"/>
    <w:rsid w:val="00B468D4"/>
    <w:rsid w:val="00B5620B"/>
    <w:rsid w:val="00BA3042"/>
    <w:rsid w:val="00BA717F"/>
    <w:rsid w:val="00BE0F12"/>
    <w:rsid w:val="00BE784F"/>
    <w:rsid w:val="00C02863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7D34"/>
    <w:rsid w:val="00CC47D2"/>
    <w:rsid w:val="00CC74EE"/>
    <w:rsid w:val="00CD6734"/>
    <w:rsid w:val="00D010AF"/>
    <w:rsid w:val="00D0153B"/>
    <w:rsid w:val="00D24817"/>
    <w:rsid w:val="00D63FFC"/>
    <w:rsid w:val="00D664F5"/>
    <w:rsid w:val="00D71228"/>
    <w:rsid w:val="00D74923"/>
    <w:rsid w:val="00D8157A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2E0C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EF48F4"/>
    <w:rsid w:val="00F01165"/>
    <w:rsid w:val="00F11A4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F99E2"/>
  <w15:chartTrackingRefBased/>
  <w15:docId w15:val="{F7805066-A32B-485B-B6A3-0B316D8E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uiPriority w:val="1"/>
    <w:qFormat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42E0C"/>
    <w:rPr>
      <w:b/>
      <w:sz w:val="24"/>
    </w:rPr>
  </w:style>
  <w:style w:type="paragraph" w:customStyle="1" w:styleId="TableParagraph">
    <w:name w:val="Table Paragraph"/>
    <w:basedOn w:val="Normal"/>
    <w:uiPriority w:val="1"/>
    <w:qFormat/>
    <w:rsid w:val="00E42E0C"/>
    <w:pPr>
      <w:widowControl w:val="0"/>
      <w:autoSpaceDE w:val="0"/>
      <w:autoSpaceDN w:val="0"/>
      <w:spacing w:before="103"/>
      <w:ind w:left="100"/>
    </w:pPr>
    <w:rPr>
      <w:rFonts w:ascii="Arial MT" w:eastAsia="Arial MT" w:hAnsi="Arial MT" w:cs="Arial MT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20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MustafaZemin</dc:creator>
  <cp:keywords/>
  <dc:description/>
  <cp:lastModifiedBy>Mustafa Zemin</cp:lastModifiedBy>
  <cp:revision>5</cp:revision>
  <cp:lastPrinted>2023-12-02T11:20:00Z</cp:lastPrinted>
  <dcterms:created xsi:type="dcterms:W3CDTF">2023-12-02T11:19:00Z</dcterms:created>
  <dcterms:modified xsi:type="dcterms:W3CDTF">2023-12-16T10:58:00Z</dcterms:modified>
</cp:coreProperties>
</file>