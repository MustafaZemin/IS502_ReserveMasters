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4F01" w14:textId="70442624" w:rsidR="00072D74" w:rsidRPr="00FF28DA" w:rsidRDefault="00CA52AA" w:rsidP="00EC1380">
      <w:pPr>
        <w:pStyle w:val="bp"/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F28DA">
        <w:rPr>
          <w:rFonts w:ascii="Arial" w:hAnsi="Arial" w:cs="Arial"/>
          <w:b/>
          <w:bCs/>
          <w:sz w:val="24"/>
          <w:szCs w:val="24"/>
        </w:rPr>
        <w:t>TEST SCRIPTS</w:t>
      </w:r>
    </w:p>
    <w:p w14:paraId="42E3792A" w14:textId="77777777" w:rsidR="002651C2" w:rsidRDefault="002651C2" w:rsidP="002651C2">
      <w:pPr>
        <w:spacing w:before="1"/>
        <w:ind w:left="100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Version</w:t>
      </w:r>
      <w:r>
        <w:rPr>
          <w:rFonts w:ascii="Arial"/>
          <w:b/>
          <w:i/>
          <w:spacing w:val="-7"/>
          <w:sz w:val="24"/>
        </w:rPr>
        <w:t xml:space="preserve"> </w:t>
      </w:r>
      <w:r>
        <w:rPr>
          <w:rFonts w:ascii="Arial"/>
          <w:b/>
          <w:i/>
          <w:sz w:val="24"/>
        </w:rPr>
        <w:t>History</w:t>
      </w:r>
      <w:r>
        <w:rPr>
          <w:rFonts w:ascii="Arial"/>
          <w:b/>
          <w:i/>
          <w:spacing w:val="-3"/>
          <w:sz w:val="24"/>
        </w:rPr>
        <w:t xml:space="preserve"> </w:t>
      </w:r>
      <w:r>
        <w:rPr>
          <w:rFonts w:ascii="Arial"/>
          <w:b/>
          <w:i/>
          <w:sz w:val="24"/>
        </w:rPr>
        <w:t>Table</w:t>
      </w:r>
    </w:p>
    <w:p w14:paraId="2BAC2B08" w14:textId="77777777" w:rsidR="002651C2" w:rsidRDefault="002651C2" w:rsidP="002651C2">
      <w:pPr>
        <w:pStyle w:val="BodyText"/>
        <w:rPr>
          <w:rFonts w:ascii="Arial"/>
          <w:b w:val="0"/>
          <w:i/>
          <w:sz w:val="20"/>
        </w:rPr>
      </w:pPr>
    </w:p>
    <w:p w14:paraId="06FBA588" w14:textId="77777777" w:rsidR="002651C2" w:rsidRDefault="002651C2" w:rsidP="002651C2">
      <w:pPr>
        <w:pStyle w:val="BodyText"/>
        <w:spacing w:before="10"/>
        <w:rPr>
          <w:rFonts w:ascii="Arial"/>
          <w:b w:val="0"/>
          <w:i/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1285"/>
        <w:gridCol w:w="6797"/>
      </w:tblGrid>
      <w:tr w:rsidR="002651C2" w14:paraId="2F254ABF" w14:textId="77777777" w:rsidTr="00700CF1">
        <w:trPr>
          <w:trHeight w:val="45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09FACA" w14:textId="77777777" w:rsidR="002651C2" w:rsidRDefault="002651C2" w:rsidP="00700CF1">
            <w:pPr>
              <w:pStyle w:val="TableParagraph"/>
            </w:pPr>
            <w:r>
              <w:t>Version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E713EA" w14:textId="77777777" w:rsidR="002651C2" w:rsidRDefault="002651C2" w:rsidP="00700CF1">
            <w:pPr>
              <w:pStyle w:val="TableParagraph"/>
            </w:pPr>
            <w:r>
              <w:t>Date</w:t>
            </w:r>
          </w:p>
        </w:tc>
        <w:tc>
          <w:tcPr>
            <w:tcW w:w="6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F3CDA8" w14:textId="77777777" w:rsidR="002651C2" w:rsidRDefault="002651C2" w:rsidP="00700CF1">
            <w:pPr>
              <w:pStyle w:val="TableParagraph"/>
              <w:ind w:left="101"/>
            </w:pPr>
            <w:r>
              <w:t>Description</w:t>
            </w:r>
          </w:p>
        </w:tc>
      </w:tr>
      <w:tr w:rsidR="002651C2" w14:paraId="2C4FF424" w14:textId="77777777" w:rsidTr="00700CF1">
        <w:trPr>
          <w:trHeight w:val="45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15B60" w14:textId="77777777" w:rsidR="002651C2" w:rsidRDefault="002651C2" w:rsidP="00700CF1">
            <w:pPr>
              <w:pStyle w:val="TableParagraph"/>
              <w:spacing w:before="98"/>
            </w:pPr>
            <w:r>
              <w:t>v1.0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0B517B" w14:textId="77777777" w:rsidR="002651C2" w:rsidRDefault="002651C2" w:rsidP="00700CF1">
            <w:pPr>
              <w:pStyle w:val="TableParagraph"/>
              <w:spacing w:before="98"/>
            </w:pPr>
            <w:r>
              <w:t>25.10.2023</w:t>
            </w:r>
          </w:p>
        </w:tc>
        <w:tc>
          <w:tcPr>
            <w:tcW w:w="6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41D332" w14:textId="77777777" w:rsidR="002651C2" w:rsidRDefault="002651C2" w:rsidP="00700CF1">
            <w:pPr>
              <w:pStyle w:val="TableParagraph"/>
              <w:spacing w:before="98"/>
              <w:ind w:left="101"/>
            </w:pPr>
            <w:r>
              <w:rPr>
                <w:w w:val="99"/>
              </w:rPr>
              <w:t>-</w:t>
            </w:r>
          </w:p>
        </w:tc>
      </w:tr>
      <w:tr w:rsidR="002651C2" w14:paraId="3471EB00" w14:textId="77777777" w:rsidTr="00700CF1">
        <w:trPr>
          <w:trHeight w:val="106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55CDCA" w14:textId="77777777" w:rsidR="002651C2" w:rsidRDefault="002651C2" w:rsidP="00700CF1">
            <w:pPr>
              <w:pStyle w:val="TableParagraph"/>
            </w:pPr>
            <w:r>
              <w:t>v1.1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C48784" w14:textId="77777777" w:rsidR="002651C2" w:rsidRDefault="002651C2" w:rsidP="00700CF1">
            <w:pPr>
              <w:pStyle w:val="TableParagraph"/>
            </w:pPr>
            <w:r>
              <w:t>2.12.2023</w:t>
            </w:r>
          </w:p>
        </w:tc>
        <w:tc>
          <w:tcPr>
            <w:tcW w:w="6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8F9139" w14:textId="77777777" w:rsidR="002651C2" w:rsidRDefault="002651C2" w:rsidP="002651C2">
            <w:pPr>
              <w:pStyle w:val="TableParagraph"/>
              <w:numPr>
                <w:ilvl w:val="0"/>
                <w:numId w:val="31"/>
              </w:numPr>
              <w:tabs>
                <w:tab w:val="left" w:pos="462"/>
              </w:tabs>
              <w:spacing w:before="4" w:line="235" w:lineRule="auto"/>
              <w:ind w:right="923"/>
              <w:rPr>
                <w:sz w:val="24"/>
              </w:rPr>
            </w:pPr>
            <w:r>
              <w:rPr>
                <w:sz w:val="24"/>
              </w:rPr>
              <w:t>The second test step of all test cases is revised.</w:t>
            </w:r>
          </w:p>
          <w:p w14:paraId="34C2E903" w14:textId="77777777" w:rsidR="002651C2" w:rsidRDefault="002651C2" w:rsidP="002651C2">
            <w:pPr>
              <w:pStyle w:val="TableParagraph"/>
              <w:numPr>
                <w:ilvl w:val="0"/>
                <w:numId w:val="31"/>
              </w:numPr>
              <w:tabs>
                <w:tab w:val="left" w:pos="462"/>
              </w:tabs>
              <w:spacing w:before="4" w:line="235" w:lineRule="auto"/>
              <w:ind w:right="923"/>
              <w:rPr>
                <w:sz w:val="24"/>
              </w:rPr>
            </w:pPr>
            <w:r>
              <w:rPr>
                <w:sz w:val="24"/>
              </w:rPr>
              <w:t>Test Case 3, the fifth test step is revised.</w:t>
            </w:r>
          </w:p>
        </w:tc>
      </w:tr>
      <w:tr w:rsidR="00960BBF" w14:paraId="68F9CF5C" w14:textId="77777777" w:rsidTr="00700CF1">
        <w:trPr>
          <w:trHeight w:val="106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975AF" w14:textId="1F89CC81" w:rsidR="00960BBF" w:rsidRDefault="00960BBF" w:rsidP="00700CF1">
            <w:pPr>
              <w:pStyle w:val="TableParagraph"/>
            </w:pPr>
            <w:r>
              <w:t>v.1.2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4783D" w14:textId="4AFAD3DB" w:rsidR="00960BBF" w:rsidRDefault="00960BBF" w:rsidP="00700CF1">
            <w:pPr>
              <w:pStyle w:val="TableParagraph"/>
            </w:pPr>
            <w:r>
              <w:t>16.12.2023</w:t>
            </w:r>
          </w:p>
        </w:tc>
        <w:tc>
          <w:tcPr>
            <w:tcW w:w="6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5A8CE" w14:textId="25BE4F2E" w:rsidR="00960BBF" w:rsidRDefault="00960BBF" w:rsidP="00960BBF">
            <w:pPr>
              <w:pStyle w:val="TableParagraph"/>
              <w:tabs>
                <w:tab w:val="left" w:pos="462"/>
              </w:tabs>
              <w:spacing w:before="4" w:line="235" w:lineRule="auto"/>
              <w:ind w:right="923"/>
              <w:rPr>
                <w:sz w:val="24"/>
              </w:rPr>
            </w:pPr>
            <w:r>
              <w:rPr>
                <w:sz w:val="24"/>
              </w:rPr>
              <w:t>New test scripts are added for the new test cases.</w:t>
            </w:r>
          </w:p>
        </w:tc>
      </w:tr>
    </w:tbl>
    <w:p w14:paraId="7ADB6855" w14:textId="77777777" w:rsidR="00CA52AA" w:rsidRDefault="00CA52AA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22E6C1F9" w14:textId="02A764B7" w:rsidR="00960BBF" w:rsidRDefault="00960BBF" w:rsidP="00960BBF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Use Case: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Make a Reservation</w:t>
      </w:r>
    </w:p>
    <w:p w14:paraId="5E5CA304" w14:textId="77777777" w:rsidR="00960BBF" w:rsidRPr="00FF28DA" w:rsidRDefault="00960BBF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794A0A49" w14:textId="5CA801D0" w:rsidR="008B12BE" w:rsidRPr="00FF28DA" w:rsidRDefault="008B12BE" w:rsidP="00374830">
      <w:pPr>
        <w:pStyle w:val="bp"/>
        <w:spacing w:before="0" w:after="0"/>
        <w:rPr>
          <w:rFonts w:ascii="Arial" w:hAnsi="Arial" w:cs="Arial"/>
          <w:b/>
          <w:bCs/>
          <w:sz w:val="20"/>
        </w:rPr>
      </w:pPr>
      <w:r w:rsidRPr="00FF28DA">
        <w:rPr>
          <w:rFonts w:ascii="Arial" w:hAnsi="Arial" w:cs="Arial"/>
          <w:b/>
          <w:bCs/>
          <w:sz w:val="20"/>
        </w:rPr>
        <w:t>1)</w:t>
      </w: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11328"/>
        <w:gridCol w:w="96"/>
        <w:gridCol w:w="96"/>
      </w:tblGrid>
      <w:tr w:rsidR="00072D74" w:rsidRPr="00FF28DA" w14:paraId="68A4E7F7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3CD76" w14:textId="77777777" w:rsidR="00072D74" w:rsidRPr="00FF28D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3DDCB2" w14:textId="4FFC22C3" w:rsidR="00072D74" w:rsidRPr="00FF28DA" w:rsidRDefault="00D86ECF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 xml:space="preserve">Test Case 1: </w:t>
            </w:r>
            <w:r w:rsidR="00072D74" w:rsidRPr="00FF28DA">
              <w:rPr>
                <w:rFonts w:ascii="Arial" w:hAnsi="Arial" w:cs="Arial"/>
                <w:b/>
                <w:bCs/>
                <w:sz w:val="20"/>
              </w:rPr>
              <w:t>Validate Diner can make a reservation for a single 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84E50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12F00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FF28DA" w14:paraId="0B241F22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EE30" w14:textId="77777777" w:rsidR="00072D74" w:rsidRPr="00FF28D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Use Case Tested: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B559CA" w14:textId="77777777" w:rsidR="00072D74" w:rsidRPr="00FF28D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UC1: Make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2769F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D7C3D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FF28DA" w14:paraId="31B6EA9F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B0F35" w14:textId="77777777" w:rsidR="00072D74" w:rsidRPr="00FF28D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130C0B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This test script verifies that the system allows a diner to make a reservation for a single person.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C6C8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3B6C1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FF28DA" w14:paraId="42797092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ADCD" w14:textId="77777777" w:rsidR="00072D74" w:rsidRPr="00FF28D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3F7BB9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- The reservation system is operational. - The diner has a stable internet connection.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A316A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674BD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FF28DA" w14:paraId="47622ED5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58E5" w14:textId="77777777" w:rsidR="00072D74" w:rsidRPr="00FF28D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BF2A74" w14:textId="71876C5A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- The diner has successfully completed a reservation for a single person. - The reservation information, including the restaurant location, date, time, and the number of guests (1), is stored in the restaurant's reservation system. - A unique reservation ID is generated and associated with the diner's reservation. - The diner receives </w:t>
            </w:r>
            <w:r w:rsidR="00E030FA" w:rsidRPr="00FF28DA">
              <w:rPr>
                <w:rFonts w:ascii="Arial" w:hAnsi="Arial" w:cs="Arial"/>
                <w:sz w:val="20"/>
              </w:rPr>
              <w:t>confirmation</w:t>
            </w:r>
            <w:r w:rsidRPr="00FF28DA">
              <w:rPr>
                <w:rFonts w:ascii="Arial" w:hAnsi="Arial" w:cs="Arial"/>
                <w:sz w:val="20"/>
              </w:rPr>
              <w:t>, sent to their email or phone number, with the reservation details.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4EC7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6E955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FF28DA" w14:paraId="41836A71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B69C3" w14:textId="77777777" w:rsidR="00072D74" w:rsidRPr="00FF28D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Notes: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052325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- The test script uses the following test data: - Restaurant: [Restaurant name] - Diner name: [Diner name] - Diner email: [Diner email] - Date: [Date] - Time: [Time] - Number of guests: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24352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D6474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  <w:tr w:rsidR="00072D74" w:rsidRPr="00FF28DA" w14:paraId="09608420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742A5" w14:textId="77777777" w:rsidR="00072D74" w:rsidRPr="00FF28D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lastRenderedPageBreak/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ACB9" w14:textId="1E74CCA6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P</w:t>
            </w:r>
            <w:r w:rsidR="00E030FA" w:rsidRPr="00FF28DA">
              <w:rPr>
                <w:rFonts w:ascii="Arial" w:hAnsi="Arial" w:cs="Arial"/>
                <w:sz w:val="20"/>
              </w:rPr>
              <w:t>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32DEA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5BD4" w14:textId="77777777" w:rsidR="00072D74" w:rsidRPr="00FF28DA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</w:tr>
    </w:tbl>
    <w:p w14:paraId="2BEA28F6" w14:textId="77777777" w:rsidR="00072D74" w:rsidRPr="00FF28DA" w:rsidRDefault="00072D74" w:rsidP="00374830">
      <w:pPr>
        <w:pStyle w:val="bp"/>
        <w:spacing w:before="0" w:after="0"/>
        <w:rPr>
          <w:rFonts w:ascii="Arial" w:hAnsi="Arial" w:cs="Arial"/>
          <w:sz w:val="20"/>
        </w:rPr>
      </w:pPr>
    </w:p>
    <w:tbl>
      <w:tblPr>
        <w:tblW w:w="11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5490"/>
      </w:tblGrid>
      <w:tr w:rsidR="002857E5" w:rsidRPr="00FF28DA" w14:paraId="63B0E43C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8BF46" w14:textId="77777777" w:rsidR="002857E5" w:rsidRPr="00FF28DA" w:rsidRDefault="002857E5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STEP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D7EC74E" w14:textId="77777777" w:rsidR="002857E5" w:rsidRPr="00FF28DA" w:rsidRDefault="002857E5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EXPECTED TEST RESULTS</w:t>
            </w:r>
          </w:p>
        </w:tc>
      </w:tr>
      <w:tr w:rsidR="002857E5" w:rsidRPr="00FF28DA" w14:paraId="562E863C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0B707" w14:textId="77777777" w:rsidR="002857E5" w:rsidRPr="00FF28DA" w:rsidRDefault="002857E5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1. Navigate to the </w:t>
            </w:r>
            <w:proofErr w:type="spellStart"/>
            <w:r w:rsidRPr="00FF28DA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FF28DA">
              <w:rPr>
                <w:rFonts w:ascii="Arial" w:hAnsi="Arial" w:cs="Arial"/>
                <w:sz w:val="20"/>
              </w:rPr>
              <w:t xml:space="preserve"> website.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EA4A3B" w14:textId="77777777" w:rsidR="002857E5" w:rsidRPr="00FF28DA" w:rsidRDefault="002857E5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The </w:t>
            </w:r>
            <w:proofErr w:type="spellStart"/>
            <w:r w:rsidRPr="00FF28DA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FF28DA">
              <w:rPr>
                <w:rFonts w:ascii="Arial" w:hAnsi="Arial" w:cs="Arial"/>
                <w:sz w:val="20"/>
              </w:rPr>
              <w:t xml:space="preserve"> website homepage is displayed.</w:t>
            </w:r>
          </w:p>
        </w:tc>
      </w:tr>
      <w:tr w:rsidR="00575DE8" w:rsidRPr="00FF28DA" w14:paraId="54F848AF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E08C9A" w14:textId="3FA200D6" w:rsidR="00575DE8" w:rsidRPr="00FF28DA" w:rsidRDefault="00575DE8" w:rsidP="00575DE8">
            <w:pPr>
              <w:rPr>
                <w:rFonts w:ascii="Arial" w:hAnsi="Arial" w:cs="Arial"/>
                <w:sz w:val="20"/>
              </w:rPr>
            </w:pPr>
            <w:r w:rsidRPr="003D301C">
              <w:rPr>
                <w:rFonts w:ascii="Arial" w:hAnsi="Arial" w:cs="Arial"/>
                <w:sz w:val="20"/>
              </w:rPr>
              <w:t xml:space="preserve">2. </w:t>
            </w:r>
            <w:r>
              <w:rPr>
                <w:rFonts w:ascii="Arial" w:hAnsi="Arial" w:cs="Arial"/>
                <w:sz w:val="20"/>
              </w:rPr>
              <w:t>Scroll down to see the restaurants.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E7EE3DC" w14:textId="35E480AA" w:rsidR="00575DE8" w:rsidRPr="00FF28DA" w:rsidRDefault="00575DE8" w:rsidP="00575DE8">
            <w:pPr>
              <w:rPr>
                <w:rFonts w:ascii="Arial" w:hAnsi="Arial" w:cs="Arial"/>
                <w:sz w:val="20"/>
              </w:rPr>
            </w:pPr>
            <w:r w:rsidRPr="003D301C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restaurants are</w:t>
            </w:r>
            <w:r w:rsidRPr="003D301C">
              <w:rPr>
                <w:rFonts w:ascii="Arial" w:hAnsi="Arial" w:cs="Arial"/>
                <w:sz w:val="20"/>
              </w:rPr>
              <w:t xml:space="preserve"> displayed.</w:t>
            </w:r>
          </w:p>
        </w:tc>
      </w:tr>
      <w:tr w:rsidR="002857E5" w:rsidRPr="00FF28DA" w14:paraId="3AFBE75D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F00F38" w14:textId="291F3A50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3. Select the desired restaurant from the list.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084A006" w14:textId="7FEBB05C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selected restaurant is displayed.</w:t>
            </w:r>
          </w:p>
        </w:tc>
      </w:tr>
      <w:tr w:rsidR="002857E5" w:rsidRPr="00FF28DA" w14:paraId="1EE00C5C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237A4" w14:textId="3E197111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4. Enter the reservation date and time.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3CD87D0" w14:textId="2D34B226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reservation date and time are entered successfully.</w:t>
            </w:r>
          </w:p>
        </w:tc>
      </w:tr>
      <w:tr w:rsidR="002857E5" w:rsidRPr="00FF28DA" w14:paraId="2144DAE4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FCD08" w14:textId="130D882C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5. Select the number of guests (1).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659775C" w14:textId="633A0489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number of guests is selected successfully.</w:t>
            </w:r>
          </w:p>
        </w:tc>
      </w:tr>
      <w:tr w:rsidR="002857E5" w:rsidRPr="00FF28DA" w14:paraId="3EB22ADC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BB5887" w14:textId="506D57A2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6. Enter the diner's name, email address, and phone number.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D4016AA" w14:textId="3C96DCB6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diner's information is entered successfully.</w:t>
            </w:r>
          </w:p>
        </w:tc>
      </w:tr>
      <w:tr w:rsidR="002857E5" w:rsidRPr="00FF28DA" w14:paraId="61D9BD82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2E1AAF" w14:textId="21F6872E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7. Click on the "Submit" button.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8C2523D" w14:textId="09ACA9DC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reservation confirmation page is displayed.</w:t>
            </w:r>
          </w:p>
        </w:tc>
      </w:tr>
      <w:tr w:rsidR="002857E5" w:rsidRPr="00FF28DA" w14:paraId="2933EFFF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F24749" w14:textId="3FFD0E9A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8. Verify that the reservation details are correct.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2A5AEEA" w14:textId="6A25EDD4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reservation details are displayed correctly.</w:t>
            </w:r>
          </w:p>
        </w:tc>
      </w:tr>
      <w:tr w:rsidR="002857E5" w:rsidRPr="00FF28DA" w14:paraId="474D8126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C9BEF" w14:textId="4C21CD95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9. Click on the "Confirm Reservation" button.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986E6B4" w14:textId="47D8B8BA" w:rsidR="002857E5" w:rsidRPr="00FF28DA" w:rsidRDefault="002857E5" w:rsidP="002857E5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A confirmation email is sent to the diner's email address.</w:t>
            </w:r>
          </w:p>
        </w:tc>
      </w:tr>
    </w:tbl>
    <w:p w14:paraId="67C91499" w14:textId="77777777" w:rsidR="00072D74" w:rsidRPr="00FF28DA" w:rsidRDefault="00072D74" w:rsidP="00374830">
      <w:pPr>
        <w:pStyle w:val="bp"/>
        <w:spacing w:before="0" w:after="0"/>
        <w:rPr>
          <w:rFonts w:ascii="Arial" w:hAnsi="Arial" w:cs="Arial"/>
          <w:sz w:val="20"/>
        </w:rPr>
      </w:pPr>
    </w:p>
    <w:tbl>
      <w:tblPr>
        <w:tblW w:w="53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2792"/>
      </w:tblGrid>
      <w:tr w:rsidR="00E030FA" w:rsidRPr="00FF28DA" w14:paraId="3424E289" w14:textId="114E6B76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FDE15" w14:textId="77777777" w:rsidR="00E030FA" w:rsidRPr="00FF28DA" w:rsidRDefault="00E030FA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Data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7A2FF" w14:textId="77777777" w:rsidR="00E030FA" w:rsidRPr="00FF28DA" w:rsidRDefault="00E030FA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Data Value</w:t>
            </w:r>
          </w:p>
        </w:tc>
      </w:tr>
      <w:tr w:rsidR="00E030FA" w:rsidRPr="00FF28DA" w14:paraId="4F09EA7D" w14:textId="49A7EE79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369B4" w14:textId="77777777" w:rsidR="00E030FA" w:rsidRPr="00FF28DA" w:rsidRDefault="00E030FA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Restaurant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E041" w14:textId="77777777" w:rsidR="00E030FA" w:rsidRPr="00FF28DA" w:rsidRDefault="00E030FA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Restaurant 1</w:t>
            </w:r>
          </w:p>
        </w:tc>
      </w:tr>
      <w:tr w:rsidR="00E030FA" w:rsidRPr="00FF28DA" w14:paraId="54BB7DC9" w14:textId="73776BA9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5A52F" w14:textId="77777777" w:rsidR="00E030FA" w:rsidRPr="00FF28DA" w:rsidRDefault="00E030FA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Diner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EBDF" w14:textId="77777777" w:rsidR="00E030FA" w:rsidRPr="00FF28DA" w:rsidRDefault="00E030FA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John Doe</w:t>
            </w:r>
          </w:p>
        </w:tc>
      </w:tr>
      <w:tr w:rsidR="00E030FA" w:rsidRPr="00FF28DA" w14:paraId="4F1897DA" w14:textId="510CBEC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57591" w14:textId="77777777" w:rsidR="00E030FA" w:rsidRPr="00FF28DA" w:rsidRDefault="00E030FA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Diner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0C0496" w14:textId="77777777" w:rsidR="00E030FA" w:rsidRPr="00FF28DA" w:rsidRDefault="00E030FA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johndoe@email.com</w:t>
            </w:r>
          </w:p>
        </w:tc>
      </w:tr>
      <w:tr w:rsidR="00E030FA" w:rsidRPr="00FF28DA" w14:paraId="025BDA39" w14:textId="1E082104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66A39" w14:textId="77777777" w:rsidR="00E030FA" w:rsidRPr="00FF28DA" w:rsidRDefault="00E030FA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5F95B" w14:textId="77777777" w:rsidR="00E030FA" w:rsidRPr="00FF28DA" w:rsidRDefault="00E030FA" w:rsidP="00E030FA">
            <w:pPr>
              <w:jc w:val="both"/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2023-11-24</w:t>
            </w:r>
          </w:p>
        </w:tc>
      </w:tr>
      <w:tr w:rsidR="00E030FA" w:rsidRPr="00FF28DA" w14:paraId="4D53BC05" w14:textId="1D3133F2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F7F19" w14:textId="77777777" w:rsidR="00E030FA" w:rsidRPr="00FF28DA" w:rsidRDefault="00E030FA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B9303" w14:textId="77777777" w:rsidR="00E030FA" w:rsidRPr="00FF28DA" w:rsidRDefault="00E030FA" w:rsidP="00E030FA">
            <w:pPr>
              <w:jc w:val="both"/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18:00</w:t>
            </w:r>
          </w:p>
        </w:tc>
      </w:tr>
      <w:tr w:rsidR="00E030FA" w:rsidRPr="00FF28DA" w14:paraId="0503EF0B" w14:textId="0C0591EF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0F53E" w14:textId="77777777" w:rsidR="00E030FA" w:rsidRPr="00FF28DA" w:rsidRDefault="00E030FA" w:rsidP="00072D74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Number of guests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D14CE" w14:textId="77777777" w:rsidR="00E030FA" w:rsidRPr="00FF28DA" w:rsidRDefault="00E030FA" w:rsidP="00E030FA">
            <w:pPr>
              <w:jc w:val="both"/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2467931B" w14:textId="77777777" w:rsidR="00072D74" w:rsidRPr="00FF28DA" w:rsidRDefault="00072D74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37172F04" w14:textId="4CD4DEC3" w:rsidR="00E030FA" w:rsidRPr="00FF28DA" w:rsidRDefault="004B7D44" w:rsidP="00374830">
      <w:pPr>
        <w:pStyle w:val="bp"/>
        <w:spacing w:before="0" w:after="0"/>
        <w:rPr>
          <w:rFonts w:ascii="Arial" w:hAnsi="Arial" w:cs="Arial"/>
          <w:sz w:val="20"/>
        </w:rPr>
      </w:pPr>
      <w:r w:rsidRPr="00FF28DA">
        <w:rPr>
          <w:rFonts w:ascii="Arial" w:hAnsi="Arial" w:cs="Arial"/>
          <w:sz w:val="20"/>
        </w:rPr>
        <w:t>The test log can be found in Test Logs document.</w:t>
      </w:r>
    </w:p>
    <w:p w14:paraId="53777027" w14:textId="77777777" w:rsidR="004B7D44" w:rsidRPr="00FF28DA" w:rsidRDefault="004B7D44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5DE83D6F" w14:textId="77777777" w:rsidR="00E030FA" w:rsidRPr="00FF28DA" w:rsidRDefault="00E030FA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263E5865" w14:textId="0C0D691E" w:rsidR="00E030FA" w:rsidRPr="00FF28DA" w:rsidRDefault="008B12BE" w:rsidP="00374830">
      <w:pPr>
        <w:pStyle w:val="bp"/>
        <w:spacing w:before="0" w:after="0"/>
        <w:rPr>
          <w:rFonts w:ascii="Arial" w:hAnsi="Arial" w:cs="Arial"/>
          <w:b/>
          <w:bCs/>
          <w:sz w:val="20"/>
        </w:rPr>
      </w:pPr>
      <w:r w:rsidRPr="00FF28DA">
        <w:rPr>
          <w:rFonts w:ascii="Arial" w:hAnsi="Arial" w:cs="Arial"/>
          <w:b/>
          <w:bCs/>
          <w:sz w:val="20"/>
        </w:rPr>
        <w:t>2)</w:t>
      </w: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11328"/>
        <w:gridCol w:w="96"/>
        <w:gridCol w:w="96"/>
      </w:tblGrid>
      <w:tr w:rsidR="008B12BE" w:rsidRPr="00FF28DA" w14:paraId="6A57003F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B0626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D7E63B" w14:textId="133C899E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Case 2: Validate Diner can make a reservation for multiple people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813D1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CFD1D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12BE" w:rsidRPr="00FF28DA" w14:paraId="5B5C2B3C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1725E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lastRenderedPageBreak/>
              <w:t>Use Case Tested: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7D3A4C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UC1: Make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22749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A05C5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12BE" w:rsidRPr="00FF28DA" w14:paraId="70611CBD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38060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90CC14" w14:textId="7C5817E2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This test script verifies that the system allows a diner to make a reservation for </w:t>
            </w:r>
            <w:r w:rsidR="00855855" w:rsidRPr="00FF28DA">
              <w:rPr>
                <w:rFonts w:ascii="Arial" w:hAnsi="Arial" w:cs="Arial"/>
                <w:sz w:val="20"/>
              </w:rPr>
              <w:t>multiple people.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1CFA5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79F26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12BE" w:rsidRPr="00FF28DA" w14:paraId="5C549FCF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877BE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36A23E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- The reservation system is operational. - The diner has a stable internet connection.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B05C9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99ACD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12BE" w:rsidRPr="00FF28DA" w14:paraId="71BF1DBA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3B346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814D90" w14:textId="10D722F4" w:rsidR="008B12BE" w:rsidRPr="00FF28DA" w:rsidRDefault="00855855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- The diner has successfully completed a reservation for multiple people. - The reservation information, including the restaurant location, date, time, and the number of guests, is stored in the restaurant's reservation system. - A unique reservation ID is generated and associated with the diner's reservation. - The diner receives a confirmation, sent to their email or phone number, with the reservation details.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94B94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5446F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12BE" w:rsidRPr="00FF28DA" w14:paraId="670218FA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46CBE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Notes: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52C9EC0" w14:textId="544F165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- The test script uses the following test data: - Restaurant: [Restaurant name] - Diner name: [Diner name] - Diner email: [Diner email] - Date: [Date] - Time: [Time] - Number of guests: </w:t>
            </w:r>
            <w:r w:rsidR="00855855" w:rsidRPr="00FF28D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2EA8A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C9238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12BE" w:rsidRPr="00FF28DA" w14:paraId="3AC4A576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51638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255A8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CFCC7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A239A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</w:p>
        </w:tc>
      </w:tr>
    </w:tbl>
    <w:p w14:paraId="250C6388" w14:textId="77777777" w:rsidR="008B12BE" w:rsidRPr="00FF28DA" w:rsidRDefault="008B12BE" w:rsidP="008B12BE">
      <w:pPr>
        <w:pStyle w:val="bp"/>
        <w:spacing w:before="0" w:after="0"/>
        <w:rPr>
          <w:rFonts w:ascii="Arial" w:hAnsi="Arial" w:cs="Arial"/>
          <w:sz w:val="20"/>
        </w:rPr>
      </w:pPr>
    </w:p>
    <w:p w14:paraId="67530CB4" w14:textId="77777777" w:rsidR="008B12BE" w:rsidRPr="00FF28DA" w:rsidRDefault="008B12BE" w:rsidP="008B12BE">
      <w:pPr>
        <w:pStyle w:val="bp"/>
        <w:spacing w:before="0" w:after="0"/>
        <w:rPr>
          <w:rFonts w:ascii="Arial" w:hAnsi="Arial" w:cs="Arial"/>
          <w:sz w:val="20"/>
        </w:rPr>
      </w:pPr>
    </w:p>
    <w:tbl>
      <w:tblPr>
        <w:tblW w:w="11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5490"/>
      </w:tblGrid>
      <w:tr w:rsidR="008B12BE" w:rsidRPr="00FF28DA" w14:paraId="43A2793F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B4D59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STEP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A73481E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EXPECTED TEST RESULTS</w:t>
            </w:r>
          </w:p>
        </w:tc>
      </w:tr>
      <w:tr w:rsidR="008B12BE" w:rsidRPr="00FF28DA" w14:paraId="4AE51304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3144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1. Navigate to the </w:t>
            </w:r>
            <w:proofErr w:type="spellStart"/>
            <w:r w:rsidRPr="00FF28DA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FF28DA">
              <w:rPr>
                <w:rFonts w:ascii="Arial" w:hAnsi="Arial" w:cs="Arial"/>
                <w:sz w:val="20"/>
              </w:rPr>
              <w:t xml:space="preserve"> website.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F8CD34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The </w:t>
            </w:r>
            <w:proofErr w:type="spellStart"/>
            <w:r w:rsidRPr="00FF28DA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FF28DA">
              <w:rPr>
                <w:rFonts w:ascii="Arial" w:hAnsi="Arial" w:cs="Arial"/>
                <w:sz w:val="20"/>
              </w:rPr>
              <w:t xml:space="preserve"> website homepage is displayed.</w:t>
            </w:r>
          </w:p>
        </w:tc>
      </w:tr>
      <w:tr w:rsidR="00575DE8" w:rsidRPr="00FF28DA" w14:paraId="39611B42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175319" w14:textId="2B945EAA" w:rsidR="00575DE8" w:rsidRPr="00FF28DA" w:rsidRDefault="00575DE8" w:rsidP="00575DE8">
            <w:pPr>
              <w:rPr>
                <w:rFonts w:ascii="Arial" w:hAnsi="Arial" w:cs="Arial"/>
                <w:sz w:val="20"/>
              </w:rPr>
            </w:pPr>
            <w:r w:rsidRPr="003D301C">
              <w:rPr>
                <w:rFonts w:ascii="Arial" w:hAnsi="Arial" w:cs="Arial"/>
                <w:sz w:val="20"/>
              </w:rPr>
              <w:t xml:space="preserve">2. </w:t>
            </w:r>
            <w:r>
              <w:rPr>
                <w:rFonts w:ascii="Arial" w:hAnsi="Arial" w:cs="Arial"/>
                <w:sz w:val="20"/>
              </w:rPr>
              <w:t>Scroll down to see the restaurants.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6DBCD56" w14:textId="07FB7A26" w:rsidR="00575DE8" w:rsidRPr="00FF28DA" w:rsidRDefault="00575DE8" w:rsidP="00575DE8">
            <w:pPr>
              <w:rPr>
                <w:rFonts w:ascii="Arial" w:hAnsi="Arial" w:cs="Arial"/>
                <w:sz w:val="20"/>
              </w:rPr>
            </w:pPr>
            <w:r w:rsidRPr="003D301C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restaurants are</w:t>
            </w:r>
            <w:r w:rsidRPr="003D301C">
              <w:rPr>
                <w:rFonts w:ascii="Arial" w:hAnsi="Arial" w:cs="Arial"/>
                <w:sz w:val="20"/>
              </w:rPr>
              <w:t xml:space="preserve"> displayed.</w:t>
            </w:r>
          </w:p>
        </w:tc>
      </w:tr>
      <w:tr w:rsidR="008B12BE" w:rsidRPr="00FF28DA" w14:paraId="59EA896B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5F8399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3. Select the desired restaurant from the list.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4486F81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selected restaurant is displayed.</w:t>
            </w:r>
          </w:p>
        </w:tc>
      </w:tr>
      <w:tr w:rsidR="008B12BE" w:rsidRPr="00FF28DA" w14:paraId="7826A8FF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6BABF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4. Enter the reservation date and time.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856E1F1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reservation date and time are entered successfully.</w:t>
            </w:r>
          </w:p>
        </w:tc>
      </w:tr>
      <w:tr w:rsidR="008B12BE" w:rsidRPr="00FF28DA" w14:paraId="54FF028C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2E45A7" w14:textId="4B5C9AC6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5. Select the number of guests (</w:t>
            </w:r>
            <w:r w:rsidR="00855855" w:rsidRPr="00FF28DA">
              <w:rPr>
                <w:rFonts w:ascii="Arial" w:hAnsi="Arial" w:cs="Arial"/>
                <w:sz w:val="20"/>
              </w:rPr>
              <w:t>4</w:t>
            </w:r>
            <w:r w:rsidRPr="00FF28DA">
              <w:rPr>
                <w:rFonts w:ascii="Arial" w:hAnsi="Arial" w:cs="Arial"/>
                <w:sz w:val="20"/>
              </w:rPr>
              <w:t>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0332428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number of guests is selected successfully.</w:t>
            </w:r>
          </w:p>
        </w:tc>
      </w:tr>
      <w:tr w:rsidR="008B12BE" w:rsidRPr="00FF28DA" w14:paraId="3E5BCD7A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11A3E7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6. Enter the diner's name, email address, and phone number.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DC9B619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diner's information is entered successfully.</w:t>
            </w:r>
          </w:p>
        </w:tc>
      </w:tr>
      <w:tr w:rsidR="008B12BE" w:rsidRPr="00FF28DA" w14:paraId="6A1E7B3D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6867A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7. Click on the "Submit" button.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0C1E943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reservation confirmation page is displayed.</w:t>
            </w:r>
          </w:p>
        </w:tc>
      </w:tr>
      <w:tr w:rsidR="008B12BE" w:rsidRPr="00FF28DA" w14:paraId="176993C9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6AD370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8. Verify that the reservation details are correct.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33E4854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reservation details are displayed correctly.</w:t>
            </w:r>
          </w:p>
        </w:tc>
      </w:tr>
      <w:tr w:rsidR="008B12BE" w:rsidRPr="00FF28DA" w14:paraId="58163102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57549E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9. Click on the "Confirm Reservation" button.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9561FFE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A confirmation email is sent to the diner's email address.</w:t>
            </w:r>
          </w:p>
        </w:tc>
      </w:tr>
    </w:tbl>
    <w:p w14:paraId="6662FC7B" w14:textId="77777777" w:rsidR="008B12BE" w:rsidRPr="00FF28DA" w:rsidRDefault="008B12BE" w:rsidP="008B12BE">
      <w:pPr>
        <w:pStyle w:val="bp"/>
        <w:spacing w:before="0" w:after="0"/>
        <w:rPr>
          <w:rFonts w:ascii="Arial" w:hAnsi="Arial" w:cs="Arial"/>
          <w:sz w:val="20"/>
        </w:rPr>
      </w:pPr>
    </w:p>
    <w:p w14:paraId="7E7CE3F4" w14:textId="77777777" w:rsidR="008B12BE" w:rsidRPr="00FF28DA" w:rsidRDefault="008B12BE" w:rsidP="008B12BE">
      <w:pPr>
        <w:pStyle w:val="bp"/>
        <w:spacing w:before="0" w:after="0"/>
        <w:rPr>
          <w:rFonts w:ascii="Arial" w:hAnsi="Arial" w:cs="Arial"/>
          <w:sz w:val="20"/>
        </w:rPr>
      </w:pPr>
    </w:p>
    <w:tbl>
      <w:tblPr>
        <w:tblW w:w="53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2792"/>
      </w:tblGrid>
      <w:tr w:rsidR="008B12BE" w:rsidRPr="00FF28DA" w14:paraId="6E809BFC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20FB7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Data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18D90" w14:textId="77777777" w:rsidR="008B12BE" w:rsidRPr="00FF28DA" w:rsidRDefault="008B12BE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Data Value</w:t>
            </w:r>
          </w:p>
        </w:tc>
      </w:tr>
      <w:tr w:rsidR="008B12BE" w:rsidRPr="00FF28DA" w14:paraId="2F042906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D081C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lastRenderedPageBreak/>
              <w:t>Restaurant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CF3DC" w14:textId="4FCBD536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Restaurant </w:t>
            </w:r>
            <w:r w:rsidR="00855855" w:rsidRPr="00FF28DA">
              <w:rPr>
                <w:rFonts w:ascii="Arial" w:hAnsi="Arial" w:cs="Arial"/>
                <w:sz w:val="20"/>
              </w:rPr>
              <w:t>2</w:t>
            </w:r>
          </w:p>
        </w:tc>
      </w:tr>
      <w:tr w:rsidR="008B12BE" w:rsidRPr="00FF28DA" w14:paraId="4D030B69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68673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Diner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0B742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John Doe</w:t>
            </w:r>
          </w:p>
        </w:tc>
      </w:tr>
      <w:tr w:rsidR="008B12BE" w:rsidRPr="00FF28DA" w14:paraId="2D3DC4CF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989F9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Diner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C8ECC3B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johndoe@email.com</w:t>
            </w:r>
          </w:p>
        </w:tc>
      </w:tr>
      <w:tr w:rsidR="008B12BE" w:rsidRPr="00FF28DA" w14:paraId="04C3870F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3F6B7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CA930" w14:textId="1EC20209" w:rsidR="008B12BE" w:rsidRPr="00FF28DA" w:rsidRDefault="008B12BE" w:rsidP="0052742A">
            <w:pPr>
              <w:jc w:val="both"/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2023-11-2</w:t>
            </w:r>
            <w:r w:rsidR="00855855" w:rsidRPr="00FF28DA">
              <w:rPr>
                <w:rFonts w:ascii="Arial" w:hAnsi="Arial" w:cs="Arial"/>
                <w:sz w:val="20"/>
              </w:rPr>
              <w:t>5</w:t>
            </w:r>
          </w:p>
        </w:tc>
      </w:tr>
      <w:tr w:rsidR="008B12BE" w:rsidRPr="00FF28DA" w14:paraId="66DA22A0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0FE26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2DE61" w14:textId="6DF0F904" w:rsidR="008B12BE" w:rsidRPr="00FF28DA" w:rsidRDefault="00855855" w:rsidP="0052742A">
            <w:pPr>
              <w:jc w:val="both"/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20:00</w:t>
            </w:r>
          </w:p>
        </w:tc>
      </w:tr>
      <w:tr w:rsidR="008B12BE" w:rsidRPr="00FF28DA" w14:paraId="7FA9DE21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F49D6" w14:textId="77777777" w:rsidR="008B12BE" w:rsidRPr="00FF28DA" w:rsidRDefault="008B12BE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Number of guests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07E4C" w14:textId="3A3D012B" w:rsidR="008B12BE" w:rsidRPr="00FF28DA" w:rsidRDefault="00855855" w:rsidP="0052742A">
            <w:pPr>
              <w:jc w:val="both"/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4</w:t>
            </w:r>
          </w:p>
        </w:tc>
      </w:tr>
    </w:tbl>
    <w:p w14:paraId="32262BCC" w14:textId="77777777" w:rsidR="008B12BE" w:rsidRPr="00FF28DA" w:rsidRDefault="008B12BE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2790C24B" w14:textId="4D0920FA" w:rsidR="00EC1380" w:rsidRPr="00FF28DA" w:rsidRDefault="004B7D44" w:rsidP="00374830">
      <w:pPr>
        <w:pStyle w:val="bp"/>
        <w:spacing w:before="0" w:after="0"/>
        <w:rPr>
          <w:rFonts w:ascii="Arial" w:hAnsi="Arial" w:cs="Arial"/>
          <w:sz w:val="20"/>
        </w:rPr>
      </w:pPr>
      <w:r w:rsidRPr="00FF28DA">
        <w:rPr>
          <w:rFonts w:ascii="Arial" w:hAnsi="Arial" w:cs="Arial"/>
          <w:sz w:val="20"/>
        </w:rPr>
        <w:t>The test log can be found in Test Logs document.</w:t>
      </w:r>
    </w:p>
    <w:p w14:paraId="0FE3730E" w14:textId="77777777" w:rsidR="007656F0" w:rsidRPr="00FF28DA" w:rsidRDefault="007656F0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57D3241E" w14:textId="77777777" w:rsidR="007656F0" w:rsidRPr="00FF28DA" w:rsidRDefault="007656F0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36209D7D" w14:textId="77777777" w:rsidR="007656F0" w:rsidRPr="00FF28DA" w:rsidRDefault="007656F0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5A09E7C0" w14:textId="77777777" w:rsidR="007656F0" w:rsidRDefault="007656F0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26F30B54" w14:textId="77777777" w:rsidR="00A347A7" w:rsidRPr="00FF28DA" w:rsidRDefault="00A347A7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04B42BEC" w14:textId="77777777" w:rsidR="007656F0" w:rsidRPr="00FF28DA" w:rsidRDefault="007656F0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69C14837" w14:textId="77777777" w:rsidR="007656F0" w:rsidRPr="00FF28DA" w:rsidRDefault="007656F0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0ACF376C" w14:textId="77777777" w:rsidR="007656F0" w:rsidRPr="00FF28DA" w:rsidRDefault="007656F0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0EA4431E" w14:textId="5E9F7195" w:rsidR="00EC1380" w:rsidRPr="00FF28DA" w:rsidRDefault="00EC1380" w:rsidP="00EC1380">
      <w:pPr>
        <w:pStyle w:val="bp"/>
        <w:spacing w:before="0" w:after="0"/>
        <w:rPr>
          <w:rFonts w:ascii="Arial" w:hAnsi="Arial" w:cs="Arial"/>
          <w:b/>
          <w:bCs/>
          <w:sz w:val="20"/>
        </w:rPr>
      </w:pPr>
      <w:r w:rsidRPr="00FF28DA">
        <w:rPr>
          <w:rFonts w:ascii="Arial" w:hAnsi="Arial" w:cs="Arial"/>
          <w:b/>
          <w:bCs/>
          <w:sz w:val="20"/>
        </w:rPr>
        <w:t>3)</w:t>
      </w: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11279"/>
        <w:gridCol w:w="96"/>
        <w:gridCol w:w="96"/>
      </w:tblGrid>
      <w:tr w:rsidR="00EC1380" w:rsidRPr="00FF28DA" w14:paraId="43A9B598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F9D61" w14:textId="77777777" w:rsidR="00EC1380" w:rsidRPr="00FF28DA" w:rsidRDefault="00EC1380" w:rsidP="00EC1380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0" w:name="_Hlk151825451"/>
            <w:r w:rsidRPr="00FF28DA">
              <w:rPr>
                <w:rFonts w:ascii="Arial" w:hAnsi="Arial" w:cs="Arial"/>
                <w:b/>
                <w:bCs/>
                <w:sz w:val="20"/>
              </w:rPr>
              <w:t>Test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357704" w14:textId="6000638E" w:rsidR="00EC1380" w:rsidRPr="00FF28DA" w:rsidRDefault="00732A19" w:rsidP="00EC1380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 xml:space="preserve">Test Case 3: </w:t>
            </w:r>
            <w:r w:rsidR="00EC1380" w:rsidRPr="00FF28DA">
              <w:rPr>
                <w:rFonts w:ascii="Arial" w:hAnsi="Arial" w:cs="Arial"/>
                <w:b/>
                <w:bCs/>
                <w:sz w:val="20"/>
              </w:rPr>
              <w:t>Diner can make a reservation for a restaurant with a group size exceeding the maximum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3BA0F" w14:textId="77777777" w:rsidR="00EC1380" w:rsidRPr="00FF28DA" w:rsidRDefault="00EC1380" w:rsidP="00EC13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5909D" w14:textId="77777777" w:rsidR="00EC1380" w:rsidRPr="00FF28DA" w:rsidRDefault="00EC1380" w:rsidP="00EC1380">
            <w:pPr>
              <w:rPr>
                <w:rFonts w:ascii="Arial" w:hAnsi="Arial" w:cs="Arial"/>
                <w:sz w:val="20"/>
              </w:rPr>
            </w:pPr>
          </w:p>
        </w:tc>
      </w:tr>
      <w:bookmarkEnd w:id="0"/>
      <w:tr w:rsidR="00EC1380" w:rsidRPr="00FF28DA" w14:paraId="08C3AB7D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86AE6" w14:textId="77777777" w:rsidR="00EC1380" w:rsidRPr="00FF28DA" w:rsidRDefault="00EC1380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Use Case Tested: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19DBDD" w14:textId="77777777" w:rsidR="00EC1380" w:rsidRPr="00FF28DA" w:rsidRDefault="00EC1380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UC1: Make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46CC0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CD5D2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EC1380" w:rsidRPr="00FF28DA" w14:paraId="7AC45E18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697DA" w14:textId="77777777" w:rsidR="00EC1380" w:rsidRPr="00FF28DA" w:rsidRDefault="00EC1380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4C5DF1" w14:textId="46D1D716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This test script ensure that the system allows a diner to make a reservation for a restaurant with a group size exceeding the maximum.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C8E90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60400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5146" w:rsidRPr="00FF28DA" w14:paraId="0F5EEFF4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AC6B6" w14:textId="77777777" w:rsidR="008B5146" w:rsidRPr="00FF28DA" w:rsidRDefault="008B5146" w:rsidP="008B5146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862807" w14:textId="7266648E" w:rsidR="008B5146" w:rsidRPr="00FF28DA" w:rsidRDefault="008B5146" w:rsidP="008B5146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- The reservation system is operational. - The diner has a stable internet connection. - The diner has selected a restaurant with a maximum group size. - The diner has entered the number of guests (exceeding the maximum group size).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A94AC" w14:textId="77777777" w:rsidR="008B5146" w:rsidRPr="00FF28DA" w:rsidRDefault="008B5146" w:rsidP="008B514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65530" w14:textId="77777777" w:rsidR="008B5146" w:rsidRPr="00FF28DA" w:rsidRDefault="008B5146" w:rsidP="008B5146">
            <w:pPr>
              <w:rPr>
                <w:rFonts w:ascii="Arial" w:hAnsi="Arial" w:cs="Arial"/>
                <w:sz w:val="20"/>
              </w:rPr>
            </w:pPr>
          </w:p>
        </w:tc>
      </w:tr>
      <w:tr w:rsidR="00EC1380" w:rsidRPr="00FF28DA" w14:paraId="4895A527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80B21" w14:textId="77777777" w:rsidR="00EC1380" w:rsidRPr="00FF28DA" w:rsidRDefault="00EC1380" w:rsidP="00EC1380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33FC043" w14:textId="0348BB28" w:rsidR="00EC1380" w:rsidRPr="00FF28DA" w:rsidRDefault="008B5146" w:rsidP="00EC1380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- The diner has successfully completed a reservation for a restaurant with a group size exceeding the maximum, with additional charges. - The reservation information, including the restaurant location, date, time, the number of guests stored in the restaurant's reservation system.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FAAEB" w14:textId="77777777" w:rsidR="00EC1380" w:rsidRPr="00FF28DA" w:rsidRDefault="00EC1380" w:rsidP="00EC138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CFEBE" w14:textId="77777777" w:rsidR="00EC1380" w:rsidRPr="00FF28DA" w:rsidRDefault="00EC1380" w:rsidP="00EC1380">
            <w:pPr>
              <w:rPr>
                <w:rFonts w:ascii="Arial" w:hAnsi="Arial" w:cs="Arial"/>
                <w:sz w:val="20"/>
              </w:rPr>
            </w:pPr>
          </w:p>
        </w:tc>
      </w:tr>
      <w:tr w:rsidR="00EC1380" w:rsidRPr="00FF28DA" w14:paraId="577679A0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D92D3" w14:textId="77777777" w:rsidR="00EC1380" w:rsidRPr="00FF28DA" w:rsidRDefault="00EC1380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Notes: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8267155" w14:textId="2951E1AD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- The test script uses the following test data: - Restaurant: [Restaurant name] - Number of guests: </w:t>
            </w:r>
            <w:r w:rsidR="00732A19" w:rsidRPr="00FF28DA">
              <w:rPr>
                <w:rFonts w:ascii="Arial" w:hAnsi="Arial" w:cs="Arial"/>
                <w:sz w:val="20"/>
              </w:rPr>
              <w:t>8</w:t>
            </w:r>
            <w:r w:rsidRPr="00FF28DA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6AB11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D4ED8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EC1380" w:rsidRPr="00FF28DA" w14:paraId="0F57FFDC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4E210" w14:textId="77777777" w:rsidR="00EC1380" w:rsidRPr="00FF28DA" w:rsidRDefault="00EC1380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17214" w14:textId="70646EDF" w:rsidR="00EC1380" w:rsidRPr="00FF28DA" w:rsidRDefault="00920AD9" w:rsidP="0052742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4342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AF438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</w:p>
        </w:tc>
      </w:tr>
    </w:tbl>
    <w:p w14:paraId="3DFF439C" w14:textId="77777777" w:rsidR="00EC1380" w:rsidRPr="00FF28DA" w:rsidRDefault="00EC1380" w:rsidP="00EC1380">
      <w:pPr>
        <w:pStyle w:val="bp"/>
        <w:spacing w:before="0" w:after="0"/>
        <w:rPr>
          <w:rFonts w:ascii="Arial" w:hAnsi="Arial" w:cs="Arial"/>
          <w:sz w:val="20"/>
        </w:rPr>
      </w:pPr>
    </w:p>
    <w:p w14:paraId="04D1835A" w14:textId="77777777" w:rsidR="00EC1380" w:rsidRPr="00FF28DA" w:rsidRDefault="00EC1380" w:rsidP="00EC1380">
      <w:pPr>
        <w:pStyle w:val="bp"/>
        <w:spacing w:before="0" w:after="0"/>
        <w:rPr>
          <w:rFonts w:ascii="Arial" w:hAnsi="Arial" w:cs="Arial"/>
          <w:sz w:val="20"/>
        </w:rPr>
      </w:pPr>
    </w:p>
    <w:tbl>
      <w:tblPr>
        <w:tblW w:w="11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5490"/>
      </w:tblGrid>
      <w:tr w:rsidR="00EC1380" w:rsidRPr="00FF28DA" w14:paraId="4B9534D6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8D8B4" w14:textId="77777777" w:rsidR="00EC1380" w:rsidRPr="00FF28DA" w:rsidRDefault="00EC1380" w:rsidP="0052742A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1" w:name="_Hlk151825431"/>
            <w:r w:rsidRPr="00FF28DA">
              <w:rPr>
                <w:rFonts w:ascii="Arial" w:hAnsi="Arial" w:cs="Arial"/>
                <w:b/>
                <w:bCs/>
                <w:sz w:val="20"/>
              </w:rPr>
              <w:lastRenderedPageBreak/>
              <w:t>TEST STEP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C8E5666" w14:textId="77777777" w:rsidR="00EC1380" w:rsidRPr="00FF28DA" w:rsidRDefault="00EC1380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EXPECTED TEST RESULTS</w:t>
            </w:r>
          </w:p>
        </w:tc>
      </w:tr>
      <w:tr w:rsidR="00EC1380" w:rsidRPr="00FF28DA" w14:paraId="0941D0DA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8CEE8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1. Navigate to the </w:t>
            </w:r>
            <w:proofErr w:type="spellStart"/>
            <w:r w:rsidRPr="00FF28DA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FF28DA">
              <w:rPr>
                <w:rFonts w:ascii="Arial" w:hAnsi="Arial" w:cs="Arial"/>
                <w:sz w:val="20"/>
              </w:rPr>
              <w:t xml:space="preserve"> website.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0C679F6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The </w:t>
            </w:r>
            <w:proofErr w:type="spellStart"/>
            <w:r w:rsidRPr="00FF28DA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FF28DA">
              <w:rPr>
                <w:rFonts w:ascii="Arial" w:hAnsi="Arial" w:cs="Arial"/>
                <w:sz w:val="20"/>
              </w:rPr>
              <w:t xml:space="preserve"> website homepage is displayed.</w:t>
            </w:r>
          </w:p>
        </w:tc>
      </w:tr>
      <w:tr w:rsidR="00575DE8" w:rsidRPr="00FF28DA" w14:paraId="0B7333CB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F5DFB0" w14:textId="70E31309" w:rsidR="00575DE8" w:rsidRPr="00FF28DA" w:rsidRDefault="00575DE8" w:rsidP="00575DE8">
            <w:pPr>
              <w:rPr>
                <w:rFonts w:ascii="Arial" w:hAnsi="Arial" w:cs="Arial"/>
                <w:sz w:val="20"/>
              </w:rPr>
            </w:pPr>
            <w:r w:rsidRPr="003D301C">
              <w:rPr>
                <w:rFonts w:ascii="Arial" w:hAnsi="Arial" w:cs="Arial"/>
                <w:sz w:val="20"/>
              </w:rPr>
              <w:t xml:space="preserve">2. </w:t>
            </w:r>
            <w:r>
              <w:rPr>
                <w:rFonts w:ascii="Arial" w:hAnsi="Arial" w:cs="Arial"/>
                <w:sz w:val="20"/>
              </w:rPr>
              <w:t>Scroll down to see the restaurants.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F932806" w14:textId="02B16CBE" w:rsidR="00575DE8" w:rsidRPr="00FF28DA" w:rsidRDefault="00575DE8" w:rsidP="00575DE8">
            <w:pPr>
              <w:rPr>
                <w:rFonts w:ascii="Arial" w:hAnsi="Arial" w:cs="Arial"/>
                <w:sz w:val="20"/>
              </w:rPr>
            </w:pPr>
            <w:r w:rsidRPr="003D301C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restaurants are</w:t>
            </w:r>
            <w:r w:rsidRPr="003D301C">
              <w:rPr>
                <w:rFonts w:ascii="Arial" w:hAnsi="Arial" w:cs="Arial"/>
                <w:sz w:val="20"/>
              </w:rPr>
              <w:t xml:space="preserve"> displayed.</w:t>
            </w:r>
          </w:p>
        </w:tc>
      </w:tr>
      <w:tr w:rsidR="00EC1380" w:rsidRPr="00FF28DA" w14:paraId="3D53F4F4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969C68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3. Select the desired restaurant from the list.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5FB1B51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selected restaurant is displayed.</w:t>
            </w:r>
          </w:p>
        </w:tc>
      </w:tr>
      <w:tr w:rsidR="00EC1380" w:rsidRPr="00FF28DA" w14:paraId="67DC4ACF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E8F84D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4. Enter the reservation date and time.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C8A7CA2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reservation date and time are entered successfully.</w:t>
            </w:r>
          </w:p>
        </w:tc>
      </w:tr>
      <w:tr w:rsidR="00EC1380" w:rsidRPr="00FF28DA" w14:paraId="1E63BE76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2EE010" w14:textId="3DB7D1C3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5. Select the number of guests (</w:t>
            </w:r>
            <w:r w:rsidR="00732A19" w:rsidRPr="00FF28DA">
              <w:rPr>
                <w:rFonts w:ascii="Arial" w:hAnsi="Arial" w:cs="Arial"/>
                <w:sz w:val="20"/>
              </w:rPr>
              <w:t>8</w:t>
            </w:r>
            <w:r w:rsidRPr="00FF28DA">
              <w:rPr>
                <w:rFonts w:ascii="Arial" w:hAnsi="Arial" w:cs="Arial"/>
                <w:sz w:val="20"/>
              </w:rPr>
              <w:t>8).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65678C3" w14:textId="55D0676D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number of guests cannot be selected</w:t>
            </w:r>
            <w:r w:rsidR="00A347A7">
              <w:rPr>
                <w:rFonts w:ascii="Arial" w:hAnsi="Arial" w:cs="Arial"/>
                <w:sz w:val="20"/>
              </w:rPr>
              <w:t>, the maximum number to select is 15.</w:t>
            </w:r>
          </w:p>
        </w:tc>
      </w:tr>
      <w:bookmarkEnd w:id="1"/>
    </w:tbl>
    <w:p w14:paraId="01BDF79C" w14:textId="77777777" w:rsidR="00EC1380" w:rsidRPr="00FF28DA" w:rsidRDefault="00EC1380" w:rsidP="00EC1380">
      <w:pPr>
        <w:pStyle w:val="bp"/>
        <w:spacing w:before="0" w:after="0"/>
        <w:rPr>
          <w:rFonts w:ascii="Arial" w:hAnsi="Arial" w:cs="Arial"/>
          <w:sz w:val="20"/>
        </w:rPr>
      </w:pPr>
    </w:p>
    <w:p w14:paraId="7218F12B" w14:textId="77777777" w:rsidR="00A347A7" w:rsidRDefault="00A347A7" w:rsidP="00EC1380">
      <w:pPr>
        <w:pStyle w:val="bp"/>
        <w:spacing w:before="0" w:after="0"/>
        <w:rPr>
          <w:rFonts w:ascii="Arial" w:hAnsi="Arial" w:cs="Arial"/>
          <w:sz w:val="20"/>
        </w:rPr>
      </w:pPr>
    </w:p>
    <w:p w14:paraId="28DC157C" w14:textId="77777777" w:rsidR="00A347A7" w:rsidRPr="00FF28DA" w:rsidRDefault="00A347A7" w:rsidP="00EC1380">
      <w:pPr>
        <w:pStyle w:val="bp"/>
        <w:spacing w:before="0" w:after="0"/>
        <w:rPr>
          <w:rFonts w:ascii="Arial" w:hAnsi="Arial" w:cs="Arial"/>
          <w:sz w:val="20"/>
        </w:rPr>
      </w:pPr>
    </w:p>
    <w:tbl>
      <w:tblPr>
        <w:tblW w:w="53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2588"/>
      </w:tblGrid>
      <w:tr w:rsidR="00EC1380" w:rsidRPr="00FF28DA" w14:paraId="705CB473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37207" w14:textId="77777777" w:rsidR="00EC1380" w:rsidRPr="00FF28DA" w:rsidRDefault="00EC1380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Data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A3C00" w14:textId="77777777" w:rsidR="00EC1380" w:rsidRPr="00FF28DA" w:rsidRDefault="00EC1380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Data Value</w:t>
            </w:r>
          </w:p>
        </w:tc>
      </w:tr>
      <w:tr w:rsidR="00EC1380" w:rsidRPr="00FF28DA" w14:paraId="30E56836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3818F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Restaurant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E266F" w14:textId="391DD0D6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Restaurant </w:t>
            </w:r>
            <w:r w:rsidR="00732A19" w:rsidRPr="00FF28DA">
              <w:rPr>
                <w:rFonts w:ascii="Arial" w:hAnsi="Arial" w:cs="Arial"/>
                <w:sz w:val="20"/>
              </w:rPr>
              <w:t>3</w:t>
            </w:r>
          </w:p>
        </w:tc>
      </w:tr>
      <w:tr w:rsidR="00EC1380" w:rsidRPr="00FF28DA" w14:paraId="002B9657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4A5A1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2BD79" w14:textId="77777777" w:rsidR="00EC1380" w:rsidRPr="00FF28DA" w:rsidRDefault="00EC1380" w:rsidP="0052742A">
            <w:pPr>
              <w:jc w:val="both"/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2023-11-25</w:t>
            </w:r>
          </w:p>
        </w:tc>
      </w:tr>
      <w:tr w:rsidR="00EC1380" w:rsidRPr="00FF28DA" w14:paraId="57626AD6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330BE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1B825" w14:textId="424EC6D1" w:rsidR="00EC1380" w:rsidRPr="00FF28DA" w:rsidRDefault="00732A19" w:rsidP="0052742A">
            <w:pPr>
              <w:jc w:val="both"/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16</w:t>
            </w:r>
            <w:r w:rsidR="00EC1380" w:rsidRPr="00FF28DA">
              <w:rPr>
                <w:rFonts w:ascii="Arial" w:hAnsi="Arial" w:cs="Arial"/>
                <w:sz w:val="20"/>
              </w:rPr>
              <w:t>:00</w:t>
            </w:r>
          </w:p>
        </w:tc>
      </w:tr>
      <w:tr w:rsidR="00EC1380" w:rsidRPr="00FF28DA" w14:paraId="70D59354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97645" w14:textId="77777777" w:rsidR="00EC1380" w:rsidRPr="00FF28DA" w:rsidRDefault="00EC1380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Number of guests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B2FCE" w14:textId="06E7C5BF" w:rsidR="00EC1380" w:rsidRPr="00FF28DA" w:rsidRDefault="00A347A7" w:rsidP="0052742A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</w:tr>
    </w:tbl>
    <w:p w14:paraId="4C81DEC6" w14:textId="77777777" w:rsidR="00EC1380" w:rsidRPr="00FF28DA" w:rsidRDefault="00EC1380" w:rsidP="00EC1380">
      <w:pPr>
        <w:pStyle w:val="bp"/>
        <w:spacing w:before="0" w:after="0"/>
        <w:rPr>
          <w:rFonts w:ascii="Arial" w:hAnsi="Arial" w:cs="Arial"/>
          <w:sz w:val="20"/>
        </w:rPr>
      </w:pPr>
    </w:p>
    <w:p w14:paraId="33E90CFE" w14:textId="77777777" w:rsidR="00EC1380" w:rsidRPr="00FF28DA" w:rsidRDefault="00EC1380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29879CB1" w14:textId="77777777" w:rsidR="004B7D44" w:rsidRPr="00FF28DA" w:rsidRDefault="004B7D44" w:rsidP="004B7D44">
      <w:pPr>
        <w:pStyle w:val="bp"/>
        <w:spacing w:before="0" w:after="0"/>
        <w:rPr>
          <w:rFonts w:ascii="Arial" w:hAnsi="Arial" w:cs="Arial"/>
          <w:sz w:val="20"/>
        </w:rPr>
      </w:pPr>
      <w:r w:rsidRPr="00FF28DA">
        <w:rPr>
          <w:rFonts w:ascii="Arial" w:hAnsi="Arial" w:cs="Arial"/>
          <w:sz w:val="20"/>
        </w:rPr>
        <w:t>The test log can be found in Test Logs document.</w:t>
      </w:r>
    </w:p>
    <w:p w14:paraId="49D272B6" w14:textId="77777777" w:rsidR="004B7D44" w:rsidRPr="00FF28DA" w:rsidRDefault="004B7D44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05FC9DDA" w14:textId="77777777" w:rsidR="000D1DA7" w:rsidRPr="00FF28DA" w:rsidRDefault="000D1DA7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77E623B5" w14:textId="77777777" w:rsidR="008B5146" w:rsidRPr="00FF28DA" w:rsidRDefault="008B5146" w:rsidP="00374830">
      <w:pPr>
        <w:pStyle w:val="bp"/>
        <w:spacing w:before="0" w:after="0"/>
        <w:rPr>
          <w:rFonts w:ascii="Arial" w:hAnsi="Arial" w:cs="Arial"/>
          <w:sz w:val="20"/>
        </w:rPr>
      </w:pPr>
    </w:p>
    <w:p w14:paraId="165D2160" w14:textId="76848829" w:rsidR="008B5146" w:rsidRPr="00FF28DA" w:rsidRDefault="008B5146" w:rsidP="00374830">
      <w:pPr>
        <w:pStyle w:val="bp"/>
        <w:spacing w:before="0" w:after="0"/>
        <w:rPr>
          <w:rFonts w:ascii="Arial" w:hAnsi="Arial" w:cs="Arial"/>
          <w:b/>
          <w:bCs/>
          <w:sz w:val="20"/>
        </w:rPr>
      </w:pPr>
      <w:r w:rsidRPr="00FF28DA">
        <w:rPr>
          <w:rFonts w:ascii="Arial" w:hAnsi="Arial" w:cs="Arial"/>
          <w:b/>
          <w:bCs/>
          <w:sz w:val="20"/>
        </w:rPr>
        <w:t>4)</w:t>
      </w: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1163"/>
        <w:gridCol w:w="96"/>
        <w:gridCol w:w="96"/>
      </w:tblGrid>
      <w:tr w:rsidR="008B5146" w:rsidRPr="00FF28DA" w14:paraId="7B99AD8C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E33C7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1152E1C" w14:textId="3C241F90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2" w:name="_Hlk151826136"/>
            <w:r w:rsidRPr="00FF28DA">
              <w:rPr>
                <w:rFonts w:ascii="Arial" w:hAnsi="Arial" w:cs="Arial"/>
                <w:b/>
                <w:bCs/>
                <w:sz w:val="20"/>
              </w:rPr>
              <w:t xml:space="preserve">Test Case 4: </w:t>
            </w:r>
            <w:bookmarkStart w:id="3" w:name="_Hlk151825793"/>
            <w:r w:rsidRPr="00FF28DA">
              <w:rPr>
                <w:rFonts w:ascii="Arial" w:hAnsi="Arial" w:cs="Arial"/>
                <w:b/>
                <w:bCs/>
                <w:sz w:val="20"/>
              </w:rPr>
              <w:t>System can handle incorrect diner information</w:t>
            </w:r>
            <w:bookmarkEnd w:id="2"/>
            <w:bookmarkEnd w:id="3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6D9B0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A15F8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5146" w:rsidRPr="00FF28DA" w14:paraId="726788B5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3C79F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Use Case Tested: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2E1108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UC1: Make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01374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74825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5146" w:rsidRPr="00FF28DA" w14:paraId="64D8FF92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47CB8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616727" w14:textId="5DB0FD01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This test script ensures that the system can handle incorrect diner information and prompt the diner to correct it.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F0183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9B6DD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5146" w:rsidRPr="00FF28DA" w14:paraId="1140F5F8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17939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248335" w14:textId="42B0D488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- The diner enters incorrect information during the reservation process. - The reservation system detects the incorrect information.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A59B5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012E0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5146" w:rsidRPr="00FF28DA" w14:paraId="73D64044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8E65E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lastRenderedPageBreak/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01A4B43" w14:textId="2F58BAF5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- The system prompts the diner to correct the incorrect information. - The diner can successfully update their information and complete the reservation process.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61C22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23989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5146" w:rsidRPr="00FF28DA" w14:paraId="037E54E0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C6883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Notes: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F25483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- The test script uses the following test data: - Restaurant: [Restaurant name] - Diner name: [Diner name] - Diner email: [Diner email] - Date: [Date] - Time: [Time] - Number of guests: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10738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EE32E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</w:tr>
      <w:tr w:rsidR="008B5146" w:rsidRPr="00FF28DA" w14:paraId="38F72ACD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ABDEA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77C1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2CE01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5BA41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</w:p>
        </w:tc>
      </w:tr>
    </w:tbl>
    <w:p w14:paraId="7D31D67B" w14:textId="77777777" w:rsidR="008B5146" w:rsidRPr="00FF28DA" w:rsidRDefault="008B5146" w:rsidP="008B5146">
      <w:pPr>
        <w:pStyle w:val="bp"/>
        <w:spacing w:before="0" w:after="0"/>
        <w:rPr>
          <w:rFonts w:ascii="Arial" w:hAnsi="Arial" w:cs="Arial"/>
          <w:sz w:val="20"/>
        </w:rPr>
      </w:pPr>
    </w:p>
    <w:p w14:paraId="2828DB09" w14:textId="77777777" w:rsidR="007656F0" w:rsidRPr="00FF28DA" w:rsidRDefault="007656F0" w:rsidP="008B5146">
      <w:pPr>
        <w:pStyle w:val="bp"/>
        <w:spacing w:before="0" w:after="0"/>
        <w:rPr>
          <w:rFonts w:ascii="Arial" w:hAnsi="Arial" w:cs="Arial"/>
          <w:sz w:val="20"/>
        </w:rPr>
      </w:pPr>
    </w:p>
    <w:p w14:paraId="2104840E" w14:textId="77777777" w:rsidR="007656F0" w:rsidRPr="00FF28DA" w:rsidRDefault="007656F0" w:rsidP="008B5146">
      <w:pPr>
        <w:pStyle w:val="bp"/>
        <w:spacing w:before="0" w:after="0"/>
        <w:rPr>
          <w:rFonts w:ascii="Arial" w:hAnsi="Arial" w:cs="Arial"/>
          <w:sz w:val="20"/>
        </w:rPr>
      </w:pPr>
    </w:p>
    <w:p w14:paraId="609EDC6A" w14:textId="77777777" w:rsidR="007656F0" w:rsidRPr="00FF28DA" w:rsidRDefault="007656F0" w:rsidP="008B5146">
      <w:pPr>
        <w:pStyle w:val="bp"/>
        <w:spacing w:before="0" w:after="0"/>
        <w:rPr>
          <w:rFonts w:ascii="Arial" w:hAnsi="Arial" w:cs="Arial"/>
          <w:sz w:val="20"/>
        </w:rPr>
      </w:pPr>
    </w:p>
    <w:p w14:paraId="01D2AD6C" w14:textId="77777777" w:rsidR="007656F0" w:rsidRPr="00FF28DA" w:rsidRDefault="007656F0" w:rsidP="008B5146">
      <w:pPr>
        <w:pStyle w:val="bp"/>
        <w:spacing w:before="0" w:after="0"/>
        <w:rPr>
          <w:rFonts w:ascii="Arial" w:hAnsi="Arial" w:cs="Arial"/>
          <w:sz w:val="20"/>
        </w:rPr>
      </w:pPr>
    </w:p>
    <w:p w14:paraId="48695165" w14:textId="77777777" w:rsidR="007656F0" w:rsidRPr="00FF28DA" w:rsidRDefault="007656F0" w:rsidP="008B5146">
      <w:pPr>
        <w:pStyle w:val="bp"/>
        <w:spacing w:before="0" w:after="0"/>
        <w:rPr>
          <w:rFonts w:ascii="Arial" w:hAnsi="Arial" w:cs="Arial"/>
          <w:sz w:val="20"/>
        </w:rPr>
      </w:pPr>
    </w:p>
    <w:p w14:paraId="7BFE2EFB" w14:textId="77777777" w:rsidR="008B5146" w:rsidRPr="00FF28DA" w:rsidRDefault="008B5146" w:rsidP="008B5146">
      <w:pPr>
        <w:pStyle w:val="bp"/>
        <w:spacing w:before="0" w:after="0"/>
        <w:rPr>
          <w:rFonts w:ascii="Arial" w:hAnsi="Arial" w:cs="Arial"/>
          <w:sz w:val="20"/>
        </w:rPr>
      </w:pPr>
    </w:p>
    <w:tbl>
      <w:tblPr>
        <w:tblW w:w="11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5490"/>
      </w:tblGrid>
      <w:tr w:rsidR="008B5146" w:rsidRPr="00FF28DA" w14:paraId="42F08379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D4E97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bookmarkStart w:id="4" w:name="_Hlk151826002"/>
            <w:r w:rsidRPr="00FF28DA">
              <w:rPr>
                <w:rFonts w:ascii="Arial" w:hAnsi="Arial" w:cs="Arial"/>
                <w:b/>
                <w:bCs/>
                <w:sz w:val="20"/>
              </w:rPr>
              <w:t>TEST STEP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39CD6FD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EXPECTED TEST RESULTS</w:t>
            </w:r>
          </w:p>
        </w:tc>
      </w:tr>
      <w:tr w:rsidR="008B5146" w:rsidRPr="00FF28DA" w14:paraId="4758F903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09173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1. Navigate to the </w:t>
            </w:r>
            <w:proofErr w:type="spellStart"/>
            <w:r w:rsidRPr="00FF28DA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FF28DA">
              <w:rPr>
                <w:rFonts w:ascii="Arial" w:hAnsi="Arial" w:cs="Arial"/>
                <w:sz w:val="20"/>
              </w:rPr>
              <w:t xml:space="preserve"> website.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08B01B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The </w:t>
            </w:r>
            <w:proofErr w:type="spellStart"/>
            <w:r w:rsidRPr="00FF28DA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FF28DA">
              <w:rPr>
                <w:rFonts w:ascii="Arial" w:hAnsi="Arial" w:cs="Arial"/>
                <w:sz w:val="20"/>
              </w:rPr>
              <w:t xml:space="preserve"> website homepage is displayed.</w:t>
            </w:r>
          </w:p>
        </w:tc>
      </w:tr>
      <w:tr w:rsidR="00575DE8" w:rsidRPr="00FF28DA" w14:paraId="049F6171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55D603" w14:textId="5A4D9D73" w:rsidR="00575DE8" w:rsidRPr="00FF28DA" w:rsidRDefault="00575DE8" w:rsidP="00575DE8">
            <w:pPr>
              <w:rPr>
                <w:rFonts w:ascii="Arial" w:hAnsi="Arial" w:cs="Arial"/>
                <w:sz w:val="20"/>
              </w:rPr>
            </w:pPr>
            <w:r w:rsidRPr="003D301C">
              <w:rPr>
                <w:rFonts w:ascii="Arial" w:hAnsi="Arial" w:cs="Arial"/>
                <w:sz w:val="20"/>
              </w:rPr>
              <w:t xml:space="preserve">2. </w:t>
            </w:r>
            <w:r>
              <w:rPr>
                <w:rFonts w:ascii="Arial" w:hAnsi="Arial" w:cs="Arial"/>
                <w:sz w:val="20"/>
              </w:rPr>
              <w:t>Scroll down to see the restaurants.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6FFF679" w14:textId="447C3463" w:rsidR="00575DE8" w:rsidRPr="00FF28DA" w:rsidRDefault="00575DE8" w:rsidP="00575DE8">
            <w:pPr>
              <w:rPr>
                <w:rFonts w:ascii="Arial" w:hAnsi="Arial" w:cs="Arial"/>
                <w:sz w:val="20"/>
              </w:rPr>
            </w:pPr>
            <w:r w:rsidRPr="003D301C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restaurants are</w:t>
            </w:r>
            <w:r w:rsidRPr="003D301C">
              <w:rPr>
                <w:rFonts w:ascii="Arial" w:hAnsi="Arial" w:cs="Arial"/>
                <w:sz w:val="20"/>
              </w:rPr>
              <w:t xml:space="preserve"> displayed.</w:t>
            </w:r>
          </w:p>
        </w:tc>
      </w:tr>
      <w:tr w:rsidR="008B5146" w:rsidRPr="00FF28DA" w14:paraId="4EFD5157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69EB96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3. Select the desired restaurant from the list.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77FDAE6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selected restaurant is displayed.</w:t>
            </w:r>
          </w:p>
        </w:tc>
      </w:tr>
      <w:tr w:rsidR="008B5146" w:rsidRPr="00FF28DA" w14:paraId="5CE56D20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2661C0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4. Enter the reservation date and time.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680F936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reservation date and time are entered successfully.</w:t>
            </w:r>
          </w:p>
        </w:tc>
      </w:tr>
      <w:tr w:rsidR="008B5146" w:rsidRPr="00FF28DA" w14:paraId="72AA85EE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83CAA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5. Select the number of guests (4).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35C3002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number of guests is selected successfully.</w:t>
            </w:r>
          </w:p>
        </w:tc>
      </w:tr>
      <w:tr w:rsidR="008B5146" w:rsidRPr="00FF28DA" w14:paraId="6278E76B" w14:textId="77777777" w:rsidTr="0052742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0E710" w14:textId="52B52916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 xml:space="preserve">6. Enter the diner's name, </w:t>
            </w:r>
            <w:r w:rsidRPr="00FF28DA">
              <w:rPr>
                <w:rFonts w:ascii="Arial" w:hAnsi="Arial" w:cs="Arial"/>
                <w:b/>
                <w:bCs/>
                <w:sz w:val="20"/>
              </w:rPr>
              <w:t>wrong email address with no “@”,</w:t>
            </w:r>
            <w:r w:rsidRPr="00FF28DA">
              <w:rPr>
                <w:rFonts w:ascii="Arial" w:hAnsi="Arial" w:cs="Arial"/>
                <w:sz w:val="20"/>
              </w:rPr>
              <w:t xml:space="preserve"> and phone number.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90CFDFE" w14:textId="11604223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The diner's information is not accepted.</w:t>
            </w:r>
          </w:p>
        </w:tc>
      </w:tr>
      <w:bookmarkEnd w:id="4"/>
    </w:tbl>
    <w:p w14:paraId="770BE7AD" w14:textId="77777777" w:rsidR="008B5146" w:rsidRPr="00FF28DA" w:rsidRDefault="008B5146" w:rsidP="008B5146">
      <w:pPr>
        <w:pStyle w:val="bp"/>
        <w:spacing w:before="0" w:after="0"/>
        <w:rPr>
          <w:rFonts w:ascii="Arial" w:hAnsi="Arial" w:cs="Arial"/>
          <w:sz w:val="20"/>
        </w:rPr>
      </w:pPr>
    </w:p>
    <w:p w14:paraId="1EC3BECD" w14:textId="77777777" w:rsidR="008B5146" w:rsidRPr="00FF28DA" w:rsidRDefault="008B5146" w:rsidP="008B5146">
      <w:pPr>
        <w:pStyle w:val="bp"/>
        <w:spacing w:before="0" w:after="0"/>
        <w:rPr>
          <w:rFonts w:ascii="Arial" w:hAnsi="Arial" w:cs="Arial"/>
          <w:sz w:val="20"/>
        </w:rPr>
      </w:pPr>
    </w:p>
    <w:tbl>
      <w:tblPr>
        <w:tblW w:w="53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  <w:gridCol w:w="2680"/>
      </w:tblGrid>
      <w:tr w:rsidR="008B5146" w:rsidRPr="00FF28DA" w14:paraId="2498DB4E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B8820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Data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222AB" w14:textId="77777777" w:rsidR="008B5146" w:rsidRPr="00FF28DA" w:rsidRDefault="008B5146" w:rsidP="0052742A">
            <w:pPr>
              <w:rPr>
                <w:rFonts w:ascii="Arial" w:hAnsi="Arial" w:cs="Arial"/>
                <w:b/>
                <w:bCs/>
                <w:sz w:val="20"/>
              </w:rPr>
            </w:pPr>
            <w:r w:rsidRPr="00FF28DA">
              <w:rPr>
                <w:rFonts w:ascii="Arial" w:hAnsi="Arial" w:cs="Arial"/>
                <w:b/>
                <w:bCs/>
                <w:sz w:val="20"/>
              </w:rPr>
              <w:t>Test Data Value</w:t>
            </w:r>
          </w:p>
        </w:tc>
      </w:tr>
      <w:tr w:rsidR="008B5146" w:rsidRPr="00FF28DA" w14:paraId="71BA4346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2095E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Restaurant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E204F" w14:textId="103A09CD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Restaurant 4</w:t>
            </w:r>
          </w:p>
        </w:tc>
      </w:tr>
      <w:tr w:rsidR="008B5146" w:rsidRPr="00FF28DA" w14:paraId="2FBA0A47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3C6B3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Diner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A74A7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John Doe</w:t>
            </w:r>
          </w:p>
        </w:tc>
      </w:tr>
      <w:tr w:rsidR="008B5146" w:rsidRPr="00FF28DA" w14:paraId="656F01C0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916F2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Diner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661EA87" w14:textId="763204AD" w:rsidR="008B5146" w:rsidRPr="00FF28DA" w:rsidRDefault="004B7D44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j</w:t>
            </w:r>
            <w:r w:rsidR="008B5146" w:rsidRPr="00FF28DA">
              <w:rPr>
                <w:rFonts w:ascii="Arial" w:hAnsi="Arial" w:cs="Arial"/>
                <w:sz w:val="20"/>
              </w:rPr>
              <w:t>ohndoe</w:t>
            </w:r>
            <w:r w:rsidRPr="00FF28DA">
              <w:rPr>
                <w:rFonts w:ascii="Arial" w:hAnsi="Arial" w:cs="Arial"/>
                <w:sz w:val="20"/>
              </w:rPr>
              <w:t>.</w:t>
            </w:r>
            <w:r w:rsidR="008B5146" w:rsidRPr="00FF28DA">
              <w:rPr>
                <w:rFonts w:ascii="Arial" w:hAnsi="Arial" w:cs="Arial"/>
                <w:sz w:val="20"/>
              </w:rPr>
              <w:t>email.com</w:t>
            </w:r>
          </w:p>
        </w:tc>
      </w:tr>
      <w:tr w:rsidR="008B5146" w:rsidRPr="00FF28DA" w14:paraId="6D6EE4E8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3123E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B928" w14:textId="68050460" w:rsidR="008B5146" w:rsidRPr="00FF28DA" w:rsidRDefault="008B5146" w:rsidP="0052742A">
            <w:pPr>
              <w:jc w:val="both"/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2023-11-2</w:t>
            </w:r>
            <w:r w:rsidR="004B7D44" w:rsidRPr="00FF28DA">
              <w:rPr>
                <w:rFonts w:ascii="Arial" w:hAnsi="Arial" w:cs="Arial"/>
                <w:sz w:val="20"/>
              </w:rPr>
              <w:t>5</w:t>
            </w:r>
          </w:p>
        </w:tc>
      </w:tr>
      <w:tr w:rsidR="008B5146" w:rsidRPr="00FF28DA" w14:paraId="41D9350C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08D05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EDE0B" w14:textId="1615E2AB" w:rsidR="008B5146" w:rsidRPr="00FF28DA" w:rsidRDefault="008B5146" w:rsidP="0052742A">
            <w:pPr>
              <w:jc w:val="both"/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14:00</w:t>
            </w:r>
          </w:p>
        </w:tc>
      </w:tr>
      <w:tr w:rsidR="008B5146" w:rsidRPr="00FF28DA" w14:paraId="766C95B8" w14:textId="77777777" w:rsidTr="005274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4DA50" w14:textId="77777777" w:rsidR="008B5146" w:rsidRPr="00FF28DA" w:rsidRDefault="008B5146" w:rsidP="0052742A">
            <w:pPr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lastRenderedPageBreak/>
              <w:t>Number of guests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7F772" w14:textId="77777777" w:rsidR="008B5146" w:rsidRPr="00FF28DA" w:rsidRDefault="008B5146" w:rsidP="0052742A">
            <w:pPr>
              <w:jc w:val="both"/>
              <w:rPr>
                <w:rFonts w:ascii="Arial" w:hAnsi="Arial" w:cs="Arial"/>
                <w:sz w:val="20"/>
              </w:rPr>
            </w:pPr>
            <w:r w:rsidRPr="00FF28DA">
              <w:rPr>
                <w:rFonts w:ascii="Arial" w:hAnsi="Arial" w:cs="Arial"/>
                <w:sz w:val="20"/>
              </w:rPr>
              <w:t>4</w:t>
            </w:r>
          </w:p>
        </w:tc>
      </w:tr>
    </w:tbl>
    <w:p w14:paraId="27026985" w14:textId="77777777" w:rsidR="008B5146" w:rsidRPr="00FF28DA" w:rsidRDefault="008B5146" w:rsidP="00374830">
      <w:pPr>
        <w:pStyle w:val="bp"/>
        <w:spacing w:before="0" w:after="0"/>
        <w:rPr>
          <w:rFonts w:ascii="Arial" w:hAnsi="Arial" w:cs="Arial"/>
          <w:b/>
          <w:bCs/>
          <w:sz w:val="20"/>
        </w:rPr>
      </w:pPr>
    </w:p>
    <w:p w14:paraId="730FA813" w14:textId="77777777" w:rsidR="004B7D44" w:rsidRPr="00FF28DA" w:rsidRDefault="004B7D44" w:rsidP="004B7D44">
      <w:pPr>
        <w:pStyle w:val="bp"/>
        <w:spacing w:before="0" w:after="0"/>
        <w:rPr>
          <w:rFonts w:ascii="Arial" w:hAnsi="Arial" w:cs="Arial"/>
          <w:sz w:val="20"/>
        </w:rPr>
      </w:pPr>
      <w:r w:rsidRPr="00FF28DA">
        <w:rPr>
          <w:rFonts w:ascii="Arial" w:hAnsi="Arial" w:cs="Arial"/>
          <w:sz w:val="20"/>
        </w:rPr>
        <w:t>The test log can be found in Test Logs document.</w:t>
      </w:r>
    </w:p>
    <w:p w14:paraId="69A827E7" w14:textId="77777777" w:rsidR="004B7D44" w:rsidRDefault="004B7D44" w:rsidP="00374830">
      <w:pPr>
        <w:pStyle w:val="bp"/>
        <w:spacing w:before="0" w:after="0"/>
        <w:rPr>
          <w:b/>
          <w:bCs/>
        </w:rPr>
      </w:pPr>
    </w:p>
    <w:p w14:paraId="31B1E5EC" w14:textId="77777777" w:rsidR="00960BBF" w:rsidRDefault="00960BBF" w:rsidP="00374830">
      <w:pPr>
        <w:pStyle w:val="bp"/>
        <w:spacing w:before="0" w:after="0"/>
        <w:rPr>
          <w:b/>
          <w:bCs/>
        </w:rPr>
      </w:pPr>
    </w:p>
    <w:p w14:paraId="75203F92" w14:textId="33DB9425" w:rsidR="00960BBF" w:rsidRDefault="00960BBF" w:rsidP="00960BBF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Use Case</w:t>
      </w:r>
      <w:r w:rsidR="00852B66">
        <w:rPr>
          <w:rFonts w:ascii="Arial" w:hAnsi="Arial" w:cs="Arial"/>
          <w:b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 Register as a Diner</w:t>
      </w:r>
    </w:p>
    <w:p w14:paraId="59F05CAD" w14:textId="77777777" w:rsidR="00960BBF" w:rsidRDefault="00960BBF" w:rsidP="00374830">
      <w:pPr>
        <w:pStyle w:val="bp"/>
        <w:spacing w:before="0" w:after="0"/>
        <w:rPr>
          <w:b/>
          <w:bCs/>
        </w:rPr>
      </w:pPr>
    </w:p>
    <w:p w14:paraId="133C4831" w14:textId="77777777" w:rsidR="00D22F8C" w:rsidRDefault="00D22F8C" w:rsidP="00374830">
      <w:pPr>
        <w:pStyle w:val="bp"/>
        <w:spacing w:before="0" w:after="0"/>
        <w:rPr>
          <w:b/>
          <w:bCs/>
        </w:rPr>
      </w:pPr>
    </w:p>
    <w:tbl>
      <w:tblPr>
        <w:tblW w:w="12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3369"/>
        <w:gridCol w:w="3500"/>
        <w:gridCol w:w="4344"/>
      </w:tblGrid>
      <w:tr w:rsidR="0036796C" w:rsidRPr="0036796C" w14:paraId="6E9D3428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283BE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4FC13" w14:textId="2C8FB2FB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Test Case 1 (TC-01</w:t>
            </w:r>
            <w:r>
              <w:rPr>
                <w:rFonts w:ascii="Arial" w:hAnsi="Arial" w:cs="Arial"/>
                <w:sz w:val="20"/>
              </w:rPr>
              <w:t>-01</w:t>
            </w:r>
            <w:r w:rsidRPr="0036796C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715AF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Test Case 2 (TC-01-02)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E79791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Test Case 3 (TC-01-03)</w:t>
            </w:r>
          </w:p>
        </w:tc>
      </w:tr>
      <w:tr w:rsidR="0036796C" w:rsidRPr="0036796C" w14:paraId="0554E7CE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6CB22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Test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BA0B4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Diner Registration Successful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112EC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Required Fields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DFD98C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Invalid Email Address</w:t>
            </w:r>
          </w:p>
        </w:tc>
      </w:tr>
      <w:tr w:rsidR="0036796C" w:rsidRPr="0036796C" w14:paraId="21742456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D8B2D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Use Case Tested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0FFD0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UC1: Register as a Diner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28676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UC1: Register as a Diner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AD23AE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UC1: Register as a Diner</w:t>
            </w:r>
          </w:p>
        </w:tc>
      </w:tr>
      <w:tr w:rsidR="0036796C" w:rsidRPr="0036796C" w14:paraId="1CABF1BC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2C8B0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Test 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9F2CA" w14:textId="49F760CF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Verify a diner can complete the registration process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3E3C1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Verify the system validates all required fields in the registration form.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A5620A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Verify the system detects and rejects invalid email addresses.</w:t>
            </w:r>
          </w:p>
        </w:tc>
      </w:tr>
      <w:tr w:rsidR="0036796C" w:rsidRPr="0036796C" w14:paraId="6B374D3B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58846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9AA23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Reservation system operational. - Stable internet connection.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0F035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Reservation system operational. - Registration started.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BC05E1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Reservation system operational. - Registration started.</w:t>
            </w:r>
          </w:p>
        </w:tc>
      </w:tr>
      <w:tr w:rsidR="0036796C" w:rsidRPr="0036796C" w14:paraId="047F99C9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AB271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6302" w14:textId="25F88832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New diner account created.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F01EA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Missing fields highlighted. - Error message displayed.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696513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Error message displayed indicating invalid email format.</w:t>
            </w:r>
          </w:p>
        </w:tc>
      </w:tr>
      <w:tr w:rsidR="0036796C" w:rsidRPr="0036796C" w14:paraId="738B2F63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B5BA8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8193E" w14:textId="5C3EC66A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 xml:space="preserve">- Test data: </w:t>
            </w:r>
            <w:r>
              <w:rPr>
                <w:rFonts w:ascii="Arial" w:hAnsi="Arial" w:cs="Arial"/>
                <w:sz w:val="20"/>
              </w:rPr>
              <w:t>Username</w:t>
            </w:r>
            <w:r w:rsidRPr="0036796C">
              <w:rPr>
                <w:rFonts w:ascii="Arial" w:hAnsi="Arial" w:cs="Arial"/>
                <w:sz w:val="20"/>
              </w:rPr>
              <w:t>, password, phone number, email address.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D37DE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Attempt registration with various missing required fields.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C4F90B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Attempt registration with various invalid email formats (e.g., missing "@", invalid domain).</w:t>
            </w:r>
          </w:p>
        </w:tc>
      </w:tr>
      <w:tr w:rsidR="0036796C" w:rsidRPr="0036796C" w14:paraId="048901B9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5D251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22FE4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3F5BA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6A761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Passed</w:t>
            </w:r>
          </w:p>
        </w:tc>
      </w:tr>
    </w:tbl>
    <w:p w14:paraId="64E9F709" w14:textId="77777777" w:rsidR="00D22F8C" w:rsidRDefault="00D22F8C" w:rsidP="00374830">
      <w:pPr>
        <w:pStyle w:val="bp"/>
        <w:spacing w:before="0" w:after="0"/>
        <w:rPr>
          <w:b/>
          <w:bCs/>
        </w:rPr>
      </w:pPr>
    </w:p>
    <w:p w14:paraId="29E538E2" w14:textId="59C3FC75" w:rsidR="0036796C" w:rsidRPr="00852B66" w:rsidRDefault="0036796C" w:rsidP="00374830">
      <w:pPr>
        <w:pStyle w:val="bp"/>
        <w:spacing w:before="0" w:after="0"/>
        <w:rPr>
          <w:b/>
          <w:bCs/>
        </w:rPr>
      </w:pPr>
      <w:r w:rsidRPr="0036796C">
        <w:rPr>
          <w:rFonts w:ascii="Arial" w:hAnsi="Arial" w:cs="Arial"/>
          <w:b/>
          <w:bCs/>
          <w:sz w:val="20"/>
        </w:rPr>
        <w:t>Test Case 1 (TC-01</w:t>
      </w:r>
      <w:r w:rsidRPr="00852B66">
        <w:rPr>
          <w:rFonts w:ascii="Arial" w:hAnsi="Arial" w:cs="Arial"/>
          <w:b/>
          <w:bCs/>
          <w:sz w:val="20"/>
        </w:rPr>
        <w:t>-01</w:t>
      </w:r>
      <w:r w:rsidRPr="0036796C">
        <w:rPr>
          <w:rFonts w:ascii="Arial" w:hAnsi="Arial" w:cs="Arial"/>
          <w:b/>
          <w:bCs/>
          <w:sz w:val="20"/>
        </w:rPr>
        <w:t>)</w:t>
      </w:r>
    </w:p>
    <w:p w14:paraId="43E8D8E9" w14:textId="77777777" w:rsidR="0036796C" w:rsidRDefault="0036796C" w:rsidP="00374830">
      <w:pPr>
        <w:pStyle w:val="bp"/>
        <w:spacing w:before="0" w:after="0"/>
        <w:rPr>
          <w:b/>
          <w:bCs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2"/>
        <w:gridCol w:w="4818"/>
      </w:tblGrid>
      <w:tr w:rsidR="0036796C" w:rsidRPr="0036796C" w14:paraId="480F197B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84E60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3388AD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Expected Test Result</w:t>
            </w:r>
          </w:p>
        </w:tc>
      </w:tr>
      <w:tr w:rsidR="0036796C" w:rsidRPr="0036796C" w14:paraId="30A5FBA8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16C36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 xml:space="preserve">1. Navigate to the </w:t>
            </w:r>
            <w:proofErr w:type="spellStart"/>
            <w:r w:rsidRPr="0036796C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36796C">
              <w:rPr>
                <w:rFonts w:ascii="Arial" w:hAnsi="Arial" w:cs="Arial"/>
                <w:sz w:val="20"/>
              </w:rPr>
              <w:t xml:space="preserve"> website.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B11600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proofErr w:type="spellStart"/>
            <w:r w:rsidRPr="0036796C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36796C">
              <w:rPr>
                <w:rFonts w:ascii="Arial" w:hAnsi="Arial" w:cs="Arial"/>
                <w:sz w:val="20"/>
              </w:rPr>
              <w:t xml:space="preserve"> homepage displays correctly.</w:t>
            </w:r>
          </w:p>
        </w:tc>
      </w:tr>
      <w:tr w:rsidR="0036796C" w:rsidRPr="0036796C" w14:paraId="6B03959C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42708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2. Click the "Register"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C4A574B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Registration form appears.</w:t>
            </w:r>
          </w:p>
        </w:tc>
      </w:tr>
      <w:tr w:rsidR="0036796C" w:rsidRPr="0036796C" w14:paraId="3B4198B8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F78D0" w14:textId="47A7673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 xml:space="preserve">3. Enter valid </w:t>
            </w:r>
            <w:r>
              <w:rPr>
                <w:rFonts w:ascii="Arial" w:hAnsi="Arial" w:cs="Arial"/>
                <w:sz w:val="20"/>
              </w:rPr>
              <w:t>username</w:t>
            </w:r>
            <w:r w:rsidRPr="0036796C">
              <w:rPr>
                <w:rFonts w:ascii="Arial" w:hAnsi="Arial" w:cs="Arial"/>
                <w:sz w:val="20"/>
              </w:rPr>
              <w:t>, password, phone number, and email address.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1A6FD9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All fields populated correctly.</w:t>
            </w:r>
          </w:p>
        </w:tc>
      </w:tr>
      <w:tr w:rsidR="0036796C" w:rsidRPr="0036796C" w14:paraId="07C3C071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CB038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4. Click the "Register" button again.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6514B54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Registration process completes, new account created.</w:t>
            </w:r>
          </w:p>
        </w:tc>
      </w:tr>
    </w:tbl>
    <w:p w14:paraId="386B442F" w14:textId="77777777" w:rsidR="0036796C" w:rsidRDefault="0036796C" w:rsidP="00374830">
      <w:pPr>
        <w:pStyle w:val="bp"/>
        <w:spacing w:before="0" w:after="0"/>
        <w:rPr>
          <w:b/>
          <w:bCs/>
        </w:rPr>
      </w:pPr>
    </w:p>
    <w:p w14:paraId="1018E591" w14:textId="2713436F" w:rsidR="0036796C" w:rsidRDefault="0036796C" w:rsidP="00374830">
      <w:pPr>
        <w:pStyle w:val="bp"/>
        <w:spacing w:before="0" w:after="0"/>
        <w:rPr>
          <w:b/>
          <w:bCs/>
        </w:rPr>
      </w:pPr>
      <w:r>
        <w:rPr>
          <w:b/>
          <w:bCs/>
        </w:rPr>
        <w:lastRenderedPageBreak/>
        <w:t>Test Case 2 (TC-01-02)</w:t>
      </w:r>
    </w:p>
    <w:tbl>
      <w:tblPr>
        <w:tblW w:w="127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1"/>
        <w:gridCol w:w="9131"/>
      </w:tblGrid>
      <w:tr w:rsidR="0036796C" w:rsidRPr="0036796C" w14:paraId="4F8EA434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845E8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8AEAB00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Expected Test Result</w:t>
            </w:r>
          </w:p>
        </w:tc>
      </w:tr>
      <w:tr w:rsidR="0036796C" w:rsidRPr="0036796C" w14:paraId="05E80D3A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E3A88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1. Leave one or more required fields blank (e.g., name, email).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582C81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Corresponding fields highlighted in red or with clear visual cues (e.g., asterisk, border). - No error message displayed at this stage.</w:t>
            </w:r>
          </w:p>
        </w:tc>
      </w:tr>
      <w:tr w:rsidR="0036796C" w:rsidRPr="0036796C" w14:paraId="30133B65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013E2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2. Click the "Register"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178637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Error message displayed near each missing field, clearly indicating what information is required. - Error message wording is clear and concise, guiding the user to correct the issue.</w:t>
            </w:r>
          </w:p>
        </w:tc>
      </w:tr>
      <w:tr w:rsidR="0036796C" w:rsidRPr="0036796C" w14:paraId="5909D8B5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A68AE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3. Attempt registration with various combinations of missing required fields.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1EED6FF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The system behaves consistently, highlighting missing fields and displaying appropriate error messages for each case. - Error messages are consistent with the missing fields and provide helpful guidance for correction.</w:t>
            </w:r>
          </w:p>
        </w:tc>
      </w:tr>
    </w:tbl>
    <w:p w14:paraId="3823EB4D" w14:textId="77777777" w:rsidR="0036796C" w:rsidRDefault="0036796C" w:rsidP="00374830">
      <w:pPr>
        <w:pStyle w:val="bp"/>
        <w:spacing w:before="0" w:after="0"/>
        <w:rPr>
          <w:b/>
          <w:bCs/>
        </w:rPr>
      </w:pPr>
    </w:p>
    <w:p w14:paraId="46B1D83C" w14:textId="77F0FF3E" w:rsidR="0036796C" w:rsidRDefault="0036796C" w:rsidP="00374830">
      <w:pPr>
        <w:pStyle w:val="bp"/>
        <w:spacing w:before="0" w:after="0"/>
        <w:rPr>
          <w:b/>
          <w:bCs/>
        </w:rPr>
      </w:pPr>
      <w:r>
        <w:rPr>
          <w:b/>
          <w:bCs/>
        </w:rPr>
        <w:t>Test Case 3 (TC-01-03)</w:t>
      </w:r>
    </w:p>
    <w:tbl>
      <w:tblPr>
        <w:tblW w:w="12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2"/>
        <w:gridCol w:w="7928"/>
      </w:tblGrid>
      <w:tr w:rsidR="0036796C" w:rsidRPr="0036796C" w14:paraId="527C0236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1392A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2ABB88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Expected Test Result</w:t>
            </w:r>
          </w:p>
        </w:tc>
      </w:tr>
      <w:tr w:rsidR="0036796C" w:rsidRPr="0036796C" w14:paraId="69F8452F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DB5DE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1. Enter valid name, surname, password, and phone number.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DE70733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Corresponding fields populated correctly. - No error message displayed for email field at this stage.</w:t>
            </w:r>
          </w:p>
        </w:tc>
      </w:tr>
      <w:tr w:rsidR="0036796C" w:rsidRPr="0036796C" w14:paraId="6C0F2DAF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2FAEE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2. Enter an invalid email address (e.g., missing "@", invalid domain).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E17B03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Error message displayed near the email field, clearly indicating the address is invalid. - Error message wording is specific and informative, explaining the format issues (e.g., missing "@", invalid domain).</w:t>
            </w:r>
          </w:p>
        </w:tc>
      </w:tr>
      <w:tr w:rsidR="0036796C" w:rsidRPr="0036796C" w14:paraId="46BE9077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87E66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3. Click the "Register"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F5D137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Registration fails, and the error message remains displayed. - User cannot proceed with registration until the email address is corrected.</w:t>
            </w:r>
          </w:p>
        </w:tc>
      </w:tr>
      <w:tr w:rsidR="0036796C" w:rsidRPr="0036796C" w14:paraId="7A34F6D6" w14:textId="77777777" w:rsidTr="003679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8F615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4. Attempt registration with various invalid email formats (e.g., missing "@", no period, invalid domain extension).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C536BB" w14:textId="77777777" w:rsidR="0036796C" w:rsidRPr="0036796C" w:rsidRDefault="0036796C" w:rsidP="0036796C">
            <w:pPr>
              <w:rPr>
                <w:rFonts w:ascii="Arial" w:hAnsi="Arial" w:cs="Arial"/>
                <w:sz w:val="20"/>
              </w:rPr>
            </w:pPr>
            <w:r w:rsidRPr="0036796C">
              <w:rPr>
                <w:rFonts w:ascii="Arial" w:hAnsi="Arial" w:cs="Arial"/>
                <w:sz w:val="20"/>
              </w:rPr>
              <w:t>- The system consistently detects and rejects all invalid email formats. - Error messages remain accurate and consistent for different invalid formats.</w:t>
            </w:r>
          </w:p>
        </w:tc>
      </w:tr>
    </w:tbl>
    <w:p w14:paraId="1A00D299" w14:textId="77777777" w:rsidR="0036796C" w:rsidRDefault="0036796C" w:rsidP="00374830">
      <w:pPr>
        <w:pStyle w:val="bp"/>
        <w:spacing w:before="0" w:after="0"/>
        <w:rPr>
          <w:b/>
          <w:bCs/>
        </w:rPr>
      </w:pPr>
    </w:p>
    <w:p w14:paraId="27B6E9C0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34E31906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4C92BD8E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7DC6F92C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48F8CEF0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69E61634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7108048A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1D3525E2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2EC92975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4EAC23B7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45D4CFF7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503B69BC" w14:textId="388058ED" w:rsidR="00852B66" w:rsidRDefault="00852B66" w:rsidP="00852B66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Use Case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7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Register as a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Restaurant</w:t>
      </w:r>
    </w:p>
    <w:p w14:paraId="47D1A1DD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4C1B2B7A" w14:textId="7C22B54D" w:rsidR="00852B66" w:rsidRPr="00852B66" w:rsidRDefault="00852B66" w:rsidP="00852B66">
      <w:pPr>
        <w:pStyle w:val="bp"/>
        <w:spacing w:before="0" w:after="0"/>
        <w:rPr>
          <w:b/>
          <w:bCs/>
        </w:rPr>
      </w:pPr>
      <w:r w:rsidRPr="0036796C">
        <w:rPr>
          <w:rFonts w:ascii="Arial" w:hAnsi="Arial" w:cs="Arial"/>
          <w:b/>
          <w:bCs/>
          <w:sz w:val="20"/>
        </w:rPr>
        <w:t>Test Case 1 (TC-0</w:t>
      </w:r>
      <w:r>
        <w:rPr>
          <w:rFonts w:ascii="Arial" w:hAnsi="Arial" w:cs="Arial"/>
          <w:b/>
          <w:bCs/>
          <w:sz w:val="20"/>
        </w:rPr>
        <w:t>7</w:t>
      </w:r>
      <w:r w:rsidRPr="00852B66">
        <w:rPr>
          <w:rFonts w:ascii="Arial" w:hAnsi="Arial" w:cs="Arial"/>
          <w:b/>
          <w:bCs/>
          <w:sz w:val="20"/>
        </w:rPr>
        <w:t>-01</w:t>
      </w:r>
      <w:r w:rsidRPr="0036796C">
        <w:rPr>
          <w:rFonts w:ascii="Arial" w:hAnsi="Arial" w:cs="Arial"/>
          <w:b/>
          <w:bCs/>
          <w:sz w:val="20"/>
        </w:rPr>
        <w:t>)</w:t>
      </w:r>
    </w:p>
    <w:p w14:paraId="05A2A832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6E6FDE2E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tbl>
      <w:tblPr>
        <w:tblW w:w="124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4359"/>
        <w:gridCol w:w="3309"/>
        <w:gridCol w:w="3559"/>
      </w:tblGrid>
      <w:tr w:rsidR="00852B66" w:rsidRPr="00852B66" w14:paraId="01B94B34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FA4D9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C890" w14:textId="6B10A518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Test Case 1 (TC-0</w:t>
            </w:r>
            <w:r>
              <w:rPr>
                <w:rFonts w:ascii="Arial" w:hAnsi="Arial" w:cs="Arial"/>
                <w:sz w:val="20"/>
              </w:rPr>
              <w:t>7</w:t>
            </w:r>
            <w:r w:rsidRPr="00852B66">
              <w:rPr>
                <w:rFonts w:ascii="Arial" w:hAnsi="Arial" w:cs="Arial"/>
                <w:sz w:val="20"/>
              </w:rPr>
              <w:t>-01)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20AD5" w14:textId="58FAF350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Test Case 2 (TC-0</w:t>
            </w:r>
            <w:r>
              <w:rPr>
                <w:rFonts w:ascii="Arial" w:hAnsi="Arial" w:cs="Arial"/>
                <w:sz w:val="20"/>
              </w:rPr>
              <w:t>7</w:t>
            </w:r>
            <w:r w:rsidRPr="00852B66">
              <w:rPr>
                <w:rFonts w:ascii="Arial" w:hAnsi="Arial" w:cs="Arial"/>
                <w:sz w:val="20"/>
              </w:rPr>
              <w:t>-02)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C869B5E" w14:textId="163A4C9F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Test Case 3 (TC-0</w:t>
            </w:r>
            <w:r>
              <w:rPr>
                <w:rFonts w:ascii="Arial" w:hAnsi="Arial" w:cs="Arial"/>
                <w:sz w:val="20"/>
              </w:rPr>
              <w:t>7</w:t>
            </w:r>
            <w:r w:rsidRPr="00852B66">
              <w:rPr>
                <w:rFonts w:ascii="Arial" w:hAnsi="Arial" w:cs="Arial"/>
                <w:sz w:val="20"/>
              </w:rPr>
              <w:t>-03)</w:t>
            </w:r>
          </w:p>
        </w:tc>
      </w:tr>
      <w:tr w:rsidR="00852B66" w:rsidRPr="00852B66" w14:paraId="6DD83703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6AF81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Test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7C8C0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Successful Restaurant 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D32E9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Required Fields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86E138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Invalid Restaurant Information</w:t>
            </w:r>
          </w:p>
        </w:tc>
      </w:tr>
      <w:tr w:rsidR="00852B66" w:rsidRPr="00852B66" w14:paraId="55D535C2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37231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Use Case Tested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07E44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UC2: Register as a Restaurant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8E6F2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UC2: Register as a Restaurant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C0AF81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UC2: Register as a Restaurant</w:t>
            </w:r>
          </w:p>
        </w:tc>
      </w:tr>
      <w:tr w:rsidR="00852B66" w:rsidRPr="00852B66" w14:paraId="4DD9AE6B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C448A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Test 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E6603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Verify a restaurant can complete the registration process and receive a confirmation email.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C2893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Verify the system validates all required fields in the registration form.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2D850B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Verify the system detects and rejects invalid restaurant information.</w:t>
            </w:r>
          </w:p>
        </w:tc>
      </w:tr>
      <w:tr w:rsidR="00852B66" w:rsidRPr="00852B66" w14:paraId="62A5398D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50C6C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A64FF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- Reservation system operational. - Restaurant has valid business information (e.g., name, address, contact details). - Stable internet connection.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17BB5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- Reservation system operational. - Restaurant starts registration process. - Stable internet connection.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B385E7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- Reservation system operational. - Restaurant starts registration process. - Stable internet connection.</w:t>
            </w:r>
          </w:p>
        </w:tc>
      </w:tr>
      <w:tr w:rsidR="00852B66" w:rsidRPr="00852B66" w14:paraId="2DA9F089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DC0EB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EEA62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- New restaurant account created. - Confirmation email received with login details.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AAE9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- Missing fields highlighted. - Error message displayed for each missing field.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13897C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- Error message displayed indicating invalid information (e.g., incorrect address, invalid license number).</w:t>
            </w:r>
          </w:p>
        </w:tc>
      </w:tr>
      <w:tr w:rsidR="00852B66" w:rsidRPr="00852B66" w14:paraId="7EB60D8A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D7E80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AE052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- Test data: Restaurant name, address, contact details, license number (if applicable).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C9250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- Attempt registration with various missing required fields (e.g., address, contact number).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F5EFD1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- Attempt registration with various invalid information formats (e.g., incorrect address format, invalid license number).</w:t>
            </w:r>
          </w:p>
        </w:tc>
      </w:tr>
      <w:tr w:rsidR="00852B66" w:rsidRPr="00852B66" w14:paraId="2FAA09B7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2550E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5BF8C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21FF3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068B3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Passed</w:t>
            </w:r>
          </w:p>
        </w:tc>
      </w:tr>
    </w:tbl>
    <w:p w14:paraId="4F56FA4B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tbl>
      <w:tblPr>
        <w:tblW w:w="12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6"/>
        <w:gridCol w:w="5270"/>
      </w:tblGrid>
      <w:tr w:rsidR="00852B66" w:rsidRPr="00852B66" w14:paraId="1973C0CF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FAB40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Test 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699231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Expected Test Result</w:t>
            </w:r>
          </w:p>
        </w:tc>
      </w:tr>
      <w:tr w:rsidR="00852B66" w:rsidRPr="00852B66" w14:paraId="2DFAF572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88FAF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 xml:space="preserve">1. Navigate to the </w:t>
            </w:r>
            <w:proofErr w:type="spellStart"/>
            <w:r w:rsidRPr="00852B66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852B66">
              <w:rPr>
                <w:rFonts w:ascii="Arial" w:hAnsi="Arial" w:cs="Arial"/>
                <w:sz w:val="20"/>
              </w:rPr>
              <w:t xml:space="preserve"> website.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6CCED1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proofErr w:type="spellStart"/>
            <w:r w:rsidRPr="00852B66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852B66">
              <w:rPr>
                <w:rFonts w:ascii="Arial" w:hAnsi="Arial" w:cs="Arial"/>
                <w:sz w:val="20"/>
              </w:rPr>
              <w:t xml:space="preserve"> homepage displays correctly.</w:t>
            </w:r>
          </w:p>
        </w:tc>
      </w:tr>
      <w:tr w:rsidR="00852B66" w:rsidRPr="00852B66" w14:paraId="1F8D8FC2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6D090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2. Click the "Register" button.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9BD5FE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Registration form appears.</w:t>
            </w:r>
          </w:p>
        </w:tc>
      </w:tr>
      <w:tr w:rsidR="00852B66" w:rsidRPr="00852B66" w14:paraId="3883328B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0CD43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3. Select "Restaurant" as account type.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5F3744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Restaurant registration fields displayed.</w:t>
            </w:r>
          </w:p>
        </w:tc>
      </w:tr>
      <w:tr w:rsidR="00852B66" w:rsidRPr="00852B66" w14:paraId="70921360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6C1EF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4. Enter valid restaurant name, address, contact details, and license number (if applicable).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BBAB394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All fields populated correctly.</w:t>
            </w:r>
          </w:p>
        </w:tc>
      </w:tr>
      <w:tr w:rsidR="00852B66" w:rsidRPr="00852B66" w14:paraId="21AE2B84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E3ADE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lastRenderedPageBreak/>
              <w:t>5. Click the "Register" button again.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252D30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Registration process completes, new restaurant account created.</w:t>
            </w:r>
          </w:p>
        </w:tc>
      </w:tr>
      <w:tr w:rsidR="00852B66" w:rsidRPr="00852B66" w14:paraId="1B4F88D7" w14:textId="77777777" w:rsidTr="00852B6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824D8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6. Verify confirmation email received with login details.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3A4DA8" w14:textId="77777777" w:rsidR="00852B66" w:rsidRPr="00852B66" w:rsidRDefault="00852B66" w:rsidP="00852B66">
            <w:pPr>
              <w:rPr>
                <w:rFonts w:ascii="Arial" w:hAnsi="Arial" w:cs="Arial"/>
                <w:sz w:val="20"/>
              </w:rPr>
            </w:pPr>
            <w:r w:rsidRPr="00852B66">
              <w:rPr>
                <w:rFonts w:ascii="Arial" w:hAnsi="Arial" w:cs="Arial"/>
                <w:sz w:val="20"/>
              </w:rPr>
              <w:t>Confirmation email received within specified timeframe.</w:t>
            </w:r>
          </w:p>
        </w:tc>
      </w:tr>
    </w:tbl>
    <w:p w14:paraId="4A232453" w14:textId="77777777" w:rsidR="00852B66" w:rsidRDefault="00852B66" w:rsidP="00374830">
      <w:pPr>
        <w:pStyle w:val="bp"/>
        <w:spacing w:before="0" w:after="0"/>
        <w:rPr>
          <w:b/>
          <w:bCs/>
        </w:rPr>
      </w:pPr>
    </w:p>
    <w:p w14:paraId="234F6456" w14:textId="33380A87" w:rsidR="002B23CA" w:rsidRDefault="002B23CA" w:rsidP="002B23CA">
      <w:pPr>
        <w:pStyle w:val="bp"/>
        <w:spacing w:before="0" w:after="0"/>
        <w:rPr>
          <w:b/>
          <w:bCs/>
        </w:rPr>
      </w:pPr>
      <w:r w:rsidRPr="002B23CA">
        <w:rPr>
          <w:b/>
          <w:bCs/>
        </w:rPr>
        <w:t>Similar Test Scripts for TC-0</w:t>
      </w:r>
      <w:r w:rsidR="00852590">
        <w:rPr>
          <w:b/>
          <w:bCs/>
        </w:rPr>
        <w:t>7</w:t>
      </w:r>
      <w:r w:rsidRPr="002B23CA">
        <w:rPr>
          <w:b/>
          <w:bCs/>
        </w:rPr>
        <w:t>-02 and TC-0</w:t>
      </w:r>
      <w:r w:rsidR="00852590">
        <w:rPr>
          <w:b/>
          <w:bCs/>
        </w:rPr>
        <w:t>7</w:t>
      </w:r>
      <w:r w:rsidRPr="002B23CA">
        <w:rPr>
          <w:b/>
          <w:bCs/>
        </w:rPr>
        <w:t>-03:</w:t>
      </w:r>
    </w:p>
    <w:p w14:paraId="35674F84" w14:textId="77777777" w:rsidR="002B23CA" w:rsidRPr="002B23CA" w:rsidRDefault="002B23CA" w:rsidP="002B23CA">
      <w:pPr>
        <w:pStyle w:val="bp"/>
        <w:spacing w:before="0" w:after="0"/>
        <w:rPr>
          <w:b/>
          <w:bCs/>
        </w:rPr>
      </w:pPr>
    </w:p>
    <w:p w14:paraId="37C90E4F" w14:textId="39F342F4" w:rsidR="002B23CA" w:rsidRPr="002B23CA" w:rsidRDefault="002B23CA" w:rsidP="002B23CA">
      <w:pPr>
        <w:pStyle w:val="bp"/>
        <w:spacing w:before="0" w:after="0"/>
      </w:pPr>
      <w:r w:rsidRPr="002B23CA">
        <w:t>Follow the same format as TC-0</w:t>
      </w:r>
      <w:r w:rsidR="00852590" w:rsidRPr="00852590">
        <w:t>7</w:t>
      </w:r>
      <w:r w:rsidRPr="002B23CA">
        <w:t>-01, modifying the test steps and expected results to reflect the specific requirements of each test case. For example, in TC-0</w:t>
      </w:r>
      <w:r w:rsidR="00852590" w:rsidRPr="00852590">
        <w:t>7</w:t>
      </w:r>
      <w:r w:rsidRPr="002B23CA">
        <w:t>-02, you would test various scenarios where required fields are missing, and in TC-0</w:t>
      </w:r>
      <w:r w:rsidR="00852590" w:rsidRPr="00852590">
        <w:t>7</w:t>
      </w:r>
      <w:r w:rsidRPr="002B23CA">
        <w:t>-03, you would test various scenarios where invalid restaurant information is entered.</w:t>
      </w:r>
    </w:p>
    <w:p w14:paraId="17F2CE0E" w14:textId="77777777" w:rsidR="00852B66" w:rsidRPr="008B5146" w:rsidRDefault="00852B66" w:rsidP="00374830">
      <w:pPr>
        <w:pStyle w:val="bp"/>
        <w:spacing w:before="0" w:after="0"/>
        <w:rPr>
          <w:b/>
          <w:bCs/>
        </w:rPr>
      </w:pPr>
    </w:p>
    <w:sectPr w:rsidR="00852B66" w:rsidRPr="008B5146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9CE4" w14:textId="77777777" w:rsidR="007F5337" w:rsidRDefault="007F5337">
      <w:r>
        <w:separator/>
      </w:r>
    </w:p>
  </w:endnote>
  <w:endnote w:type="continuationSeparator" w:id="0">
    <w:p w14:paraId="443FB900" w14:textId="77777777" w:rsidR="007F5337" w:rsidRDefault="007F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AC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F13E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7365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92CF7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23403" w14:textId="77777777" w:rsidR="007F5337" w:rsidRDefault="007F5337">
      <w:r>
        <w:separator/>
      </w:r>
    </w:p>
  </w:footnote>
  <w:footnote w:type="continuationSeparator" w:id="0">
    <w:p w14:paraId="607B6B80" w14:textId="77777777" w:rsidR="007F5337" w:rsidRDefault="007F5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4DD2A669" w14:textId="77777777">
      <w:tc>
        <w:tcPr>
          <w:tcW w:w="6379" w:type="dxa"/>
        </w:tcPr>
        <w:p w14:paraId="460DC05C" w14:textId="708A6E04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1899580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201C0C" w14:textId="77777777">
      <w:tc>
        <w:tcPr>
          <w:tcW w:w="6379" w:type="dxa"/>
        </w:tcPr>
        <w:p w14:paraId="2546E7E2" w14:textId="6FFF100B" w:rsidR="00A37650" w:rsidRDefault="00E030FA" w:rsidP="00B71A35">
          <w:r>
            <w:t>Diner Makes Reservation</w:t>
          </w:r>
        </w:p>
      </w:tc>
      <w:tc>
        <w:tcPr>
          <w:tcW w:w="3179" w:type="dxa"/>
        </w:tcPr>
        <w:p w14:paraId="2C3A857F" w14:textId="13C8A56B" w:rsidR="00A37650" w:rsidRDefault="00A37650" w:rsidP="00B71A35">
          <w:r>
            <w:t xml:space="preserve">  Date:  </w:t>
          </w:r>
          <w:r w:rsidR="00E030FA">
            <w:t>25/11/2023</w:t>
          </w:r>
        </w:p>
      </w:tc>
    </w:tr>
  </w:tbl>
  <w:p w14:paraId="56E0DA11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026AD4"/>
    <w:multiLevelType w:val="hybridMultilevel"/>
    <w:tmpl w:val="081A311E"/>
    <w:lvl w:ilvl="0" w:tplc="DC6CA592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F6836E">
      <w:numFmt w:val="bullet"/>
      <w:lvlText w:val="•"/>
      <w:lvlJc w:val="left"/>
      <w:pPr>
        <w:ind w:left="1091" w:hanging="360"/>
      </w:pPr>
      <w:rPr>
        <w:lang w:val="en-US" w:eastAsia="en-US" w:bidi="ar-SA"/>
      </w:rPr>
    </w:lvl>
    <w:lvl w:ilvl="2" w:tplc="B3066628">
      <w:numFmt w:val="bullet"/>
      <w:lvlText w:val="•"/>
      <w:lvlJc w:val="left"/>
      <w:pPr>
        <w:ind w:left="1723" w:hanging="360"/>
      </w:pPr>
      <w:rPr>
        <w:lang w:val="en-US" w:eastAsia="en-US" w:bidi="ar-SA"/>
      </w:rPr>
    </w:lvl>
    <w:lvl w:ilvl="3" w:tplc="771A92F6">
      <w:numFmt w:val="bullet"/>
      <w:lvlText w:val="•"/>
      <w:lvlJc w:val="left"/>
      <w:pPr>
        <w:ind w:left="2355" w:hanging="360"/>
      </w:pPr>
      <w:rPr>
        <w:lang w:val="en-US" w:eastAsia="en-US" w:bidi="ar-SA"/>
      </w:rPr>
    </w:lvl>
    <w:lvl w:ilvl="4" w:tplc="8E2EDD58">
      <w:numFmt w:val="bullet"/>
      <w:lvlText w:val="•"/>
      <w:lvlJc w:val="left"/>
      <w:pPr>
        <w:ind w:left="2986" w:hanging="360"/>
      </w:pPr>
      <w:rPr>
        <w:lang w:val="en-US" w:eastAsia="en-US" w:bidi="ar-SA"/>
      </w:rPr>
    </w:lvl>
    <w:lvl w:ilvl="5" w:tplc="1C844518">
      <w:numFmt w:val="bullet"/>
      <w:lvlText w:val="•"/>
      <w:lvlJc w:val="left"/>
      <w:pPr>
        <w:ind w:left="3618" w:hanging="360"/>
      </w:pPr>
      <w:rPr>
        <w:lang w:val="en-US" w:eastAsia="en-US" w:bidi="ar-SA"/>
      </w:rPr>
    </w:lvl>
    <w:lvl w:ilvl="6" w:tplc="2F54382E">
      <w:numFmt w:val="bullet"/>
      <w:lvlText w:val="•"/>
      <w:lvlJc w:val="left"/>
      <w:pPr>
        <w:ind w:left="4250" w:hanging="360"/>
      </w:pPr>
      <w:rPr>
        <w:lang w:val="en-US" w:eastAsia="en-US" w:bidi="ar-SA"/>
      </w:rPr>
    </w:lvl>
    <w:lvl w:ilvl="7" w:tplc="AF8299D4">
      <w:numFmt w:val="bullet"/>
      <w:lvlText w:val="•"/>
      <w:lvlJc w:val="left"/>
      <w:pPr>
        <w:ind w:left="4881" w:hanging="360"/>
      </w:pPr>
      <w:rPr>
        <w:lang w:val="en-US" w:eastAsia="en-US" w:bidi="ar-SA"/>
      </w:rPr>
    </w:lvl>
    <w:lvl w:ilvl="8" w:tplc="CE02C65C">
      <w:numFmt w:val="bullet"/>
      <w:lvlText w:val="•"/>
      <w:lvlJc w:val="left"/>
      <w:pPr>
        <w:ind w:left="5513" w:hanging="360"/>
      </w:pPr>
      <w:rPr>
        <w:lang w:val="en-US" w:eastAsia="en-US" w:bidi="ar-SA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04150493">
    <w:abstractNumId w:val="12"/>
  </w:num>
  <w:num w:numId="2" w16cid:durableId="581648658">
    <w:abstractNumId w:val="9"/>
  </w:num>
  <w:num w:numId="3" w16cid:durableId="508640864">
    <w:abstractNumId w:val="14"/>
  </w:num>
  <w:num w:numId="4" w16cid:durableId="752900648">
    <w:abstractNumId w:val="11"/>
  </w:num>
  <w:num w:numId="5" w16cid:durableId="1761292518">
    <w:abstractNumId w:val="18"/>
  </w:num>
  <w:num w:numId="6" w16cid:durableId="901258855">
    <w:abstractNumId w:val="17"/>
  </w:num>
  <w:num w:numId="7" w16cid:durableId="2097093579">
    <w:abstractNumId w:val="8"/>
  </w:num>
  <w:num w:numId="8" w16cid:durableId="1955286342">
    <w:abstractNumId w:val="16"/>
  </w:num>
  <w:num w:numId="9" w16cid:durableId="747926825">
    <w:abstractNumId w:val="21"/>
  </w:num>
  <w:num w:numId="10" w16cid:durableId="41447957">
    <w:abstractNumId w:val="1"/>
  </w:num>
  <w:num w:numId="11" w16cid:durableId="1689868158">
    <w:abstractNumId w:val="4"/>
  </w:num>
  <w:num w:numId="12" w16cid:durableId="1293175844">
    <w:abstractNumId w:val="28"/>
  </w:num>
  <w:num w:numId="13" w16cid:durableId="1235821515">
    <w:abstractNumId w:val="7"/>
  </w:num>
  <w:num w:numId="14" w16cid:durableId="1430083187">
    <w:abstractNumId w:val="0"/>
  </w:num>
  <w:num w:numId="15" w16cid:durableId="1378889651">
    <w:abstractNumId w:val="24"/>
  </w:num>
  <w:num w:numId="16" w16cid:durableId="287855280">
    <w:abstractNumId w:val="23"/>
  </w:num>
  <w:num w:numId="17" w16cid:durableId="2120374870">
    <w:abstractNumId w:val="22"/>
  </w:num>
  <w:num w:numId="18" w16cid:durableId="1854958791">
    <w:abstractNumId w:val="20"/>
  </w:num>
  <w:num w:numId="19" w16cid:durableId="1535655584">
    <w:abstractNumId w:val="5"/>
  </w:num>
  <w:num w:numId="20" w16cid:durableId="1243099189">
    <w:abstractNumId w:val="11"/>
    <w:lvlOverride w:ilvl="0">
      <w:startOverride w:val="1"/>
    </w:lvlOverride>
  </w:num>
  <w:num w:numId="21" w16cid:durableId="65785037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61238214">
    <w:abstractNumId w:val="25"/>
  </w:num>
  <w:num w:numId="23" w16cid:durableId="1857307530">
    <w:abstractNumId w:val="6"/>
  </w:num>
  <w:num w:numId="24" w16cid:durableId="1063135923">
    <w:abstractNumId w:val="13"/>
  </w:num>
  <w:num w:numId="25" w16cid:durableId="1276327456">
    <w:abstractNumId w:val="2"/>
  </w:num>
  <w:num w:numId="26" w16cid:durableId="842285157">
    <w:abstractNumId w:val="19"/>
  </w:num>
  <w:num w:numId="27" w16cid:durableId="739138704">
    <w:abstractNumId w:val="27"/>
  </w:num>
  <w:num w:numId="28" w16cid:durableId="1240023130">
    <w:abstractNumId w:val="15"/>
  </w:num>
  <w:num w:numId="29" w16cid:durableId="2108302478">
    <w:abstractNumId w:val="26"/>
  </w:num>
  <w:num w:numId="30" w16cid:durableId="572083330">
    <w:abstractNumId w:val="10"/>
  </w:num>
  <w:num w:numId="31" w16cid:durableId="1714619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EF"/>
    <w:rsid w:val="00010F9A"/>
    <w:rsid w:val="00024113"/>
    <w:rsid w:val="000278E8"/>
    <w:rsid w:val="00036ABF"/>
    <w:rsid w:val="00037A8E"/>
    <w:rsid w:val="000449EF"/>
    <w:rsid w:val="0004651B"/>
    <w:rsid w:val="00072D74"/>
    <w:rsid w:val="00090A99"/>
    <w:rsid w:val="00096482"/>
    <w:rsid w:val="000D1DA7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51C2"/>
    <w:rsid w:val="002857E5"/>
    <w:rsid w:val="00291668"/>
    <w:rsid w:val="002A7E47"/>
    <w:rsid w:val="002B23CA"/>
    <w:rsid w:val="002C1B7F"/>
    <w:rsid w:val="002D07CF"/>
    <w:rsid w:val="002D1D0A"/>
    <w:rsid w:val="002D7BA4"/>
    <w:rsid w:val="002E347B"/>
    <w:rsid w:val="00301FF8"/>
    <w:rsid w:val="00317678"/>
    <w:rsid w:val="00331345"/>
    <w:rsid w:val="00353537"/>
    <w:rsid w:val="00362280"/>
    <w:rsid w:val="0036796C"/>
    <w:rsid w:val="00374830"/>
    <w:rsid w:val="00382D26"/>
    <w:rsid w:val="003910B3"/>
    <w:rsid w:val="003A25C3"/>
    <w:rsid w:val="003A4591"/>
    <w:rsid w:val="003D2ED7"/>
    <w:rsid w:val="003E438C"/>
    <w:rsid w:val="003E7B7D"/>
    <w:rsid w:val="003F1D6E"/>
    <w:rsid w:val="00434231"/>
    <w:rsid w:val="0046703C"/>
    <w:rsid w:val="00477A0C"/>
    <w:rsid w:val="004A0610"/>
    <w:rsid w:val="004A279E"/>
    <w:rsid w:val="004A4B81"/>
    <w:rsid w:val="004A71EF"/>
    <w:rsid w:val="004B7D44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5DE8"/>
    <w:rsid w:val="00576454"/>
    <w:rsid w:val="005B48A6"/>
    <w:rsid w:val="005E1449"/>
    <w:rsid w:val="005E2ADA"/>
    <w:rsid w:val="005F0EB8"/>
    <w:rsid w:val="00604AE4"/>
    <w:rsid w:val="00620950"/>
    <w:rsid w:val="006229EF"/>
    <w:rsid w:val="00625A2D"/>
    <w:rsid w:val="00635CE7"/>
    <w:rsid w:val="00636F42"/>
    <w:rsid w:val="00683635"/>
    <w:rsid w:val="006B5D41"/>
    <w:rsid w:val="006D4DE0"/>
    <w:rsid w:val="00702D6A"/>
    <w:rsid w:val="00720507"/>
    <w:rsid w:val="007275A3"/>
    <w:rsid w:val="00732A19"/>
    <w:rsid w:val="0074307D"/>
    <w:rsid w:val="00752B41"/>
    <w:rsid w:val="00756932"/>
    <w:rsid w:val="007606FF"/>
    <w:rsid w:val="007656F0"/>
    <w:rsid w:val="00772DAC"/>
    <w:rsid w:val="00780A9A"/>
    <w:rsid w:val="00796CD4"/>
    <w:rsid w:val="007C0EA0"/>
    <w:rsid w:val="007C41CD"/>
    <w:rsid w:val="007D644A"/>
    <w:rsid w:val="007D7134"/>
    <w:rsid w:val="007F5337"/>
    <w:rsid w:val="00800C1D"/>
    <w:rsid w:val="00821B7F"/>
    <w:rsid w:val="00830BD8"/>
    <w:rsid w:val="00852590"/>
    <w:rsid w:val="00852B66"/>
    <w:rsid w:val="00854E58"/>
    <w:rsid w:val="00855855"/>
    <w:rsid w:val="00857786"/>
    <w:rsid w:val="008643BB"/>
    <w:rsid w:val="0086477E"/>
    <w:rsid w:val="008725C4"/>
    <w:rsid w:val="0089205C"/>
    <w:rsid w:val="00895710"/>
    <w:rsid w:val="008A02F5"/>
    <w:rsid w:val="008B12BE"/>
    <w:rsid w:val="008B5146"/>
    <w:rsid w:val="008D2261"/>
    <w:rsid w:val="008E5B7B"/>
    <w:rsid w:val="008F0C91"/>
    <w:rsid w:val="00913D07"/>
    <w:rsid w:val="00915018"/>
    <w:rsid w:val="00920AD9"/>
    <w:rsid w:val="0093214E"/>
    <w:rsid w:val="009322A3"/>
    <w:rsid w:val="0093488F"/>
    <w:rsid w:val="00960BBF"/>
    <w:rsid w:val="00981DE1"/>
    <w:rsid w:val="00983E57"/>
    <w:rsid w:val="009C06FE"/>
    <w:rsid w:val="009C4C9A"/>
    <w:rsid w:val="009D06E7"/>
    <w:rsid w:val="009D1046"/>
    <w:rsid w:val="009E2570"/>
    <w:rsid w:val="00A11301"/>
    <w:rsid w:val="00A30AD6"/>
    <w:rsid w:val="00A347A7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2948"/>
    <w:rsid w:val="00C05D0A"/>
    <w:rsid w:val="00C070A0"/>
    <w:rsid w:val="00C07137"/>
    <w:rsid w:val="00C074E2"/>
    <w:rsid w:val="00C229AB"/>
    <w:rsid w:val="00C32112"/>
    <w:rsid w:val="00C34B6E"/>
    <w:rsid w:val="00C4752B"/>
    <w:rsid w:val="00C74D21"/>
    <w:rsid w:val="00C87E36"/>
    <w:rsid w:val="00C94212"/>
    <w:rsid w:val="00CA52AA"/>
    <w:rsid w:val="00CC47D2"/>
    <w:rsid w:val="00CC74EE"/>
    <w:rsid w:val="00CD20E4"/>
    <w:rsid w:val="00CD6734"/>
    <w:rsid w:val="00D010AF"/>
    <w:rsid w:val="00D22F8C"/>
    <w:rsid w:val="00D24817"/>
    <w:rsid w:val="00D63FFC"/>
    <w:rsid w:val="00D664F5"/>
    <w:rsid w:val="00D71228"/>
    <w:rsid w:val="00D74923"/>
    <w:rsid w:val="00D86ECF"/>
    <w:rsid w:val="00D94615"/>
    <w:rsid w:val="00DA4ABE"/>
    <w:rsid w:val="00DA4AC5"/>
    <w:rsid w:val="00DA503D"/>
    <w:rsid w:val="00DB3DA8"/>
    <w:rsid w:val="00DD05AA"/>
    <w:rsid w:val="00DF0CB1"/>
    <w:rsid w:val="00DF1585"/>
    <w:rsid w:val="00E030FA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1380"/>
    <w:rsid w:val="00ED1B99"/>
    <w:rsid w:val="00EE05CC"/>
    <w:rsid w:val="00EF0DE2"/>
    <w:rsid w:val="00EF2C19"/>
    <w:rsid w:val="00F01165"/>
    <w:rsid w:val="00F0152E"/>
    <w:rsid w:val="00F30EEB"/>
    <w:rsid w:val="00F45076"/>
    <w:rsid w:val="00F909B2"/>
    <w:rsid w:val="00FB789F"/>
    <w:rsid w:val="00FC1914"/>
    <w:rsid w:val="00FC58BC"/>
    <w:rsid w:val="00FE7760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C67380"/>
  <w15:chartTrackingRefBased/>
  <w15:docId w15:val="{0F6CD584-9D10-4CAA-A7B5-2AE6AC3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link w:val="BodyTextChar"/>
    <w:uiPriority w:val="1"/>
    <w:qFormat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651C2"/>
    <w:rPr>
      <w:b/>
      <w:sz w:val="24"/>
    </w:rPr>
  </w:style>
  <w:style w:type="paragraph" w:customStyle="1" w:styleId="TableParagraph">
    <w:name w:val="Table Paragraph"/>
    <w:basedOn w:val="Normal"/>
    <w:uiPriority w:val="1"/>
    <w:qFormat/>
    <w:rsid w:val="002651C2"/>
    <w:pPr>
      <w:widowControl w:val="0"/>
      <w:autoSpaceDE w:val="0"/>
      <w:autoSpaceDN w:val="0"/>
      <w:spacing w:before="103"/>
      <w:ind w:left="100"/>
    </w:pPr>
    <w:rPr>
      <w:rFonts w:ascii="Arial MT" w:eastAsia="Arial MT" w:hAnsi="Arial MT" w:cs="Arial MT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4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1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0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5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2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4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tafaZemin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78</TotalTime>
  <Pages>10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MustafaZemin</dc:creator>
  <cp:keywords/>
  <dc:description/>
  <cp:lastModifiedBy>Mustafa Zemin</cp:lastModifiedBy>
  <cp:revision>27</cp:revision>
  <cp:lastPrinted>2023-12-02T11:20:00Z</cp:lastPrinted>
  <dcterms:created xsi:type="dcterms:W3CDTF">2023-11-23T08:25:00Z</dcterms:created>
  <dcterms:modified xsi:type="dcterms:W3CDTF">2023-12-16T10:58:00Z</dcterms:modified>
</cp:coreProperties>
</file>